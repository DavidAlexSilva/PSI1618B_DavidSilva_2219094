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84B" w:rsidRDefault="00EE384B">
      <w:pPr>
        <w:pStyle w:val="Ttulo"/>
        <w:rPr>
          <w:lang w:val="pt-PT"/>
        </w:rPr>
      </w:pPr>
    </w:p>
    <w:p w:rsidR="00EE384B" w:rsidRPr="00EE384B" w:rsidRDefault="00EE384B" w:rsidP="005960BD">
      <w:pPr>
        <w:pStyle w:val="Ttulo"/>
        <w:jc w:val="center"/>
        <w:rPr>
          <w:color w:val="0070C0"/>
          <w:lang w:val="pt-PT"/>
        </w:rPr>
      </w:pPr>
      <w:r w:rsidRPr="00EE384B">
        <w:rPr>
          <w:color w:val="0070C0"/>
          <w:lang w:val="pt-PT"/>
        </w:rPr>
        <w:t>H-Brains</w:t>
      </w:r>
    </w:p>
    <w:p w:rsidR="00EE384B" w:rsidRPr="00EE384B" w:rsidRDefault="007C436A" w:rsidP="007C436A">
      <w:pPr>
        <w:pStyle w:val="Cabealhodondice"/>
        <w:rPr>
          <w:b/>
          <w:bCs/>
        </w:rPr>
      </w:pPr>
      <w:r>
        <w:rPr>
          <w:noProof/>
          <w:color w:val="0070C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106045</wp:posOffset>
            </wp:positionV>
            <wp:extent cx="2544615" cy="2618740"/>
            <wp:effectExtent l="0" t="0" r="8255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erebr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61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384B" w:rsidRDefault="00EE384B" w:rsidP="00EE384B">
      <w:pPr>
        <w:pStyle w:val="Ttulo"/>
        <w:rPr>
          <w:color w:val="0070C0"/>
          <w:lang w:val="pt-PT"/>
        </w:rPr>
      </w:pPr>
    </w:p>
    <w:p w:rsidR="00EE384B" w:rsidRDefault="00EE384B" w:rsidP="00EE384B">
      <w:pPr>
        <w:rPr>
          <w:lang w:val="pt-PT"/>
        </w:rPr>
      </w:pPr>
    </w:p>
    <w:p w:rsidR="00EE384B" w:rsidRPr="00EE384B" w:rsidRDefault="00EE384B" w:rsidP="00EE384B">
      <w:pPr>
        <w:rPr>
          <w:lang w:val="pt-PT"/>
        </w:rPr>
      </w:pPr>
    </w:p>
    <w:p w:rsidR="00EE384B" w:rsidRDefault="00EE384B" w:rsidP="00EE384B">
      <w:pPr>
        <w:pStyle w:val="Ttulo"/>
        <w:rPr>
          <w:color w:val="0070C0"/>
          <w:lang w:val="pt-PT"/>
        </w:rPr>
      </w:pPr>
    </w:p>
    <w:p w:rsidR="007C436A" w:rsidRDefault="007C436A" w:rsidP="007C436A">
      <w:pPr>
        <w:pStyle w:val="Ttulo"/>
        <w:rPr>
          <w:color w:val="0070C0"/>
          <w:sz w:val="56"/>
          <w:szCs w:val="56"/>
          <w:lang w:val="pt-PT"/>
        </w:rPr>
      </w:pPr>
    </w:p>
    <w:p w:rsidR="007C436A" w:rsidRDefault="007C436A" w:rsidP="007C436A">
      <w:pPr>
        <w:pStyle w:val="Ttulo"/>
        <w:rPr>
          <w:color w:val="0070C0"/>
          <w:sz w:val="56"/>
          <w:szCs w:val="56"/>
          <w:lang w:val="pt-PT"/>
        </w:rPr>
      </w:pPr>
    </w:p>
    <w:p w:rsidR="007C436A" w:rsidRDefault="007C436A" w:rsidP="007C436A">
      <w:pPr>
        <w:pStyle w:val="Ttulo"/>
        <w:rPr>
          <w:color w:val="0070C0"/>
          <w:sz w:val="56"/>
          <w:szCs w:val="56"/>
          <w:lang w:val="pt-PT"/>
        </w:rPr>
      </w:pPr>
    </w:p>
    <w:p w:rsidR="007C436A" w:rsidRPr="007C436A" w:rsidRDefault="007C436A" w:rsidP="007C436A">
      <w:pPr>
        <w:pStyle w:val="Ttulo"/>
        <w:rPr>
          <w:color w:val="auto"/>
          <w:sz w:val="56"/>
          <w:szCs w:val="56"/>
          <w:lang w:val="pt-PT"/>
        </w:rPr>
      </w:pPr>
    </w:p>
    <w:p w:rsidR="007C436A" w:rsidRPr="007C436A" w:rsidRDefault="007C436A" w:rsidP="007C436A">
      <w:pPr>
        <w:pStyle w:val="Ttulo"/>
        <w:rPr>
          <w:color w:val="auto"/>
          <w:sz w:val="56"/>
          <w:szCs w:val="56"/>
          <w:lang w:val="pt-PT"/>
        </w:rPr>
      </w:pPr>
      <w:r>
        <w:rPr>
          <w:color w:val="auto"/>
          <w:sz w:val="56"/>
          <w:szCs w:val="56"/>
          <w:lang w:val="pt-PT"/>
        </w:rPr>
        <w:t xml:space="preserve">Nome: </w:t>
      </w:r>
      <w:r w:rsidRPr="007C436A">
        <w:rPr>
          <w:color w:val="auto"/>
          <w:sz w:val="56"/>
          <w:szCs w:val="56"/>
          <w:lang w:val="pt-PT"/>
        </w:rPr>
        <w:t xml:space="preserve">David Silva </w:t>
      </w:r>
    </w:p>
    <w:p w:rsidR="007C436A" w:rsidRPr="007C436A" w:rsidRDefault="007C436A" w:rsidP="007C436A">
      <w:pPr>
        <w:pStyle w:val="Ttulo"/>
        <w:rPr>
          <w:color w:val="auto"/>
          <w:sz w:val="56"/>
          <w:szCs w:val="56"/>
          <w:lang w:val="pt-PT"/>
        </w:rPr>
      </w:pPr>
      <w:r w:rsidRPr="007C436A">
        <w:rPr>
          <w:color w:val="auto"/>
          <w:sz w:val="56"/>
          <w:szCs w:val="56"/>
          <w:lang w:val="pt-PT"/>
        </w:rPr>
        <w:t>nº:</w:t>
      </w:r>
      <w:r>
        <w:rPr>
          <w:color w:val="auto"/>
          <w:sz w:val="56"/>
          <w:szCs w:val="56"/>
          <w:lang w:val="pt-PT"/>
        </w:rPr>
        <w:t xml:space="preserve"> </w:t>
      </w:r>
      <w:r w:rsidRPr="007C436A">
        <w:rPr>
          <w:color w:val="auto"/>
          <w:sz w:val="56"/>
          <w:szCs w:val="56"/>
          <w:lang w:val="pt-PT"/>
        </w:rPr>
        <w:t xml:space="preserve">2219094 </w:t>
      </w:r>
    </w:p>
    <w:p w:rsidR="007C436A" w:rsidRPr="007C436A" w:rsidRDefault="007C436A" w:rsidP="007C436A">
      <w:pPr>
        <w:pStyle w:val="Ttulo"/>
        <w:rPr>
          <w:color w:val="auto"/>
          <w:sz w:val="56"/>
          <w:szCs w:val="56"/>
          <w:lang w:val="pt-PT"/>
        </w:rPr>
      </w:pPr>
      <w:r w:rsidRPr="007C436A">
        <w:rPr>
          <w:color w:val="auto"/>
          <w:sz w:val="56"/>
          <w:szCs w:val="56"/>
          <w:lang w:val="pt-PT"/>
        </w:rPr>
        <w:t>ano:</w:t>
      </w:r>
      <w:r>
        <w:rPr>
          <w:color w:val="auto"/>
          <w:sz w:val="56"/>
          <w:szCs w:val="56"/>
          <w:lang w:val="pt-PT"/>
        </w:rPr>
        <w:t xml:space="preserve"> </w:t>
      </w:r>
      <w:r w:rsidRPr="007C436A">
        <w:rPr>
          <w:color w:val="auto"/>
          <w:sz w:val="56"/>
          <w:szCs w:val="56"/>
          <w:lang w:val="pt-PT"/>
        </w:rPr>
        <w:t>Tgpsi19-ii</w:t>
      </w:r>
    </w:p>
    <w:p w:rsidR="007C436A" w:rsidRPr="007C436A" w:rsidRDefault="007C436A" w:rsidP="007C436A">
      <w:pPr>
        <w:rPr>
          <w:lang w:val="pt-PT"/>
        </w:rPr>
      </w:pPr>
    </w:p>
    <w:p w:rsidR="00EE384B" w:rsidRDefault="00EE384B" w:rsidP="00EE384B">
      <w:pPr>
        <w:pStyle w:val="Ttulo"/>
        <w:rPr>
          <w:color w:val="0070C0"/>
          <w:lang w:val="pt-PT"/>
        </w:rPr>
      </w:pPr>
    </w:p>
    <w:p w:rsidR="007C436A" w:rsidRDefault="007C436A" w:rsidP="00EE384B">
      <w:pPr>
        <w:pStyle w:val="Ttulo"/>
        <w:rPr>
          <w:color w:val="0070C0"/>
          <w:lang w:val="pt-PT"/>
        </w:rPr>
      </w:pPr>
    </w:p>
    <w:p w:rsidR="00EE384B" w:rsidRPr="00FE07B0" w:rsidRDefault="00EE384B" w:rsidP="005960BD">
      <w:pPr>
        <w:pStyle w:val="Ttulo"/>
        <w:jc w:val="center"/>
        <w:rPr>
          <w:lang w:val="pt-PT"/>
        </w:rPr>
      </w:pPr>
      <w:r w:rsidRPr="00EE384B">
        <w:rPr>
          <w:color w:val="0070C0"/>
          <w:lang w:val="pt-PT"/>
        </w:rPr>
        <w:t>H-Brains</w:t>
      </w:r>
    </w:p>
    <w:tbl>
      <w:tblPr>
        <w:tblW w:w="792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vent Info"/>
      </w:tblPr>
      <w:tblGrid>
        <w:gridCol w:w="4225"/>
        <w:gridCol w:w="3675"/>
        <w:gridCol w:w="20"/>
      </w:tblGrid>
      <w:tr w:rsidR="00EE384B" w:rsidRPr="00D33E9D" w:rsidTr="00484382">
        <w:trPr>
          <w:jc w:val="center"/>
        </w:trPr>
        <w:tc>
          <w:tcPr>
            <w:tcW w:w="4225" w:type="dxa"/>
          </w:tcPr>
          <w:p w:rsidR="00EE384B" w:rsidRPr="00484382" w:rsidRDefault="00EE384B" w:rsidP="007C436A">
            <w:pPr>
              <w:pStyle w:val="legenda"/>
              <w:rPr>
                <w:sz w:val="28"/>
                <w:lang w:val="pt-PT"/>
              </w:rPr>
            </w:pPr>
          </w:p>
          <w:sdt>
            <w:sdtPr>
              <w:rPr>
                <w:sz w:val="28"/>
              </w:rPr>
              <w:id w:val="1924525589"/>
              <w:docPartObj>
                <w:docPartGallery w:val="Table of Contents"/>
                <w:docPartUnique/>
              </w:docPartObj>
            </w:sdtPr>
            <w:sdtEndPr>
              <w:rPr>
                <w:rFonts w:asciiTheme="minorHAnsi" w:eastAsiaTheme="minorHAnsi" w:hAnsiTheme="minorHAnsi" w:cstheme="minorBidi"/>
                <w:b/>
                <w:bCs/>
                <w:color w:val="4D4436" w:themeColor="text2" w:themeTint="E6"/>
                <w:szCs w:val="20"/>
                <w:lang w:val="en-US" w:eastAsia="ja-JP"/>
              </w:rPr>
            </w:sdtEndPr>
            <w:sdtContent>
              <w:p w:rsidR="003D6882" w:rsidRPr="00484382" w:rsidRDefault="003D6882">
                <w:pPr>
                  <w:pStyle w:val="Cabealhodondice"/>
                  <w:rPr>
                    <w:sz w:val="28"/>
                  </w:rPr>
                </w:pPr>
                <w:r w:rsidRPr="00484382">
                  <w:rPr>
                    <w:sz w:val="28"/>
                  </w:rPr>
                  <w:t>Índice</w:t>
                </w:r>
              </w:p>
              <w:p w:rsidR="003D6882" w:rsidRPr="00484382" w:rsidRDefault="003D6882" w:rsidP="003D6882">
                <w:pPr>
                  <w:rPr>
                    <w:sz w:val="28"/>
                    <w:lang w:val="pt-PT" w:eastAsia="pt-PT"/>
                  </w:rPr>
                </w:pPr>
              </w:p>
              <w:p w:rsidR="00484382" w:rsidRPr="00484382" w:rsidRDefault="003D6882">
                <w:pPr>
                  <w:pStyle w:val="ndice1"/>
                  <w:tabs>
                    <w:tab w:val="right" w:leader="dot" w:pos="7577"/>
                  </w:tabs>
                  <w:rPr>
                    <w:rStyle w:val="Hiperligao"/>
                    <w:rFonts w:cstheme="minorBidi"/>
                    <w:noProof/>
                    <w:color w:val="auto"/>
                    <w:sz w:val="28"/>
                    <w:u w:val="none"/>
                  </w:rPr>
                </w:pPr>
                <w:r w:rsidRPr="00484382">
                  <w:rPr>
                    <w:sz w:val="28"/>
                  </w:rPr>
                  <w:fldChar w:fldCharType="begin"/>
                </w:r>
                <w:r w:rsidRPr="00484382">
                  <w:rPr>
                    <w:sz w:val="28"/>
                  </w:rPr>
                  <w:instrText xml:space="preserve"> TOC \o "1-3" \h \z \u </w:instrText>
                </w:r>
                <w:r w:rsidRPr="00484382">
                  <w:rPr>
                    <w:sz w:val="28"/>
                  </w:rPr>
                  <w:fldChar w:fldCharType="separate"/>
                </w:r>
                <w:hyperlink w:anchor="_Toc74910850" w:history="1">
                  <w:r w:rsidRPr="00484382">
                    <w:rPr>
                      <w:rStyle w:val="Hiperligao"/>
                      <w:noProof/>
                      <w:sz w:val="28"/>
                    </w:rPr>
                    <w:t>Introdução:</w:t>
                  </w:r>
                  <w:r w:rsidRPr="00484382">
                    <w:rPr>
                      <w:noProof/>
                      <w:webHidden/>
                      <w:sz w:val="28"/>
                    </w:rPr>
                    <w:tab/>
                  </w:r>
                  <w:r w:rsidRPr="00484382">
                    <w:rPr>
                      <w:noProof/>
                      <w:webHidden/>
                      <w:sz w:val="28"/>
                    </w:rPr>
                    <w:fldChar w:fldCharType="begin"/>
                  </w:r>
                  <w:r w:rsidRPr="00484382">
                    <w:rPr>
                      <w:noProof/>
                      <w:webHidden/>
                      <w:sz w:val="28"/>
                    </w:rPr>
                    <w:instrText xml:space="preserve"> PAGEREF _Toc74910850 \h </w:instrText>
                  </w:r>
                  <w:r w:rsidRPr="00484382">
                    <w:rPr>
                      <w:noProof/>
                      <w:webHidden/>
                      <w:sz w:val="28"/>
                    </w:rPr>
                  </w:r>
                  <w:r w:rsidRPr="00484382">
                    <w:rPr>
                      <w:noProof/>
                      <w:webHidden/>
                      <w:sz w:val="28"/>
                    </w:rPr>
                    <w:fldChar w:fldCharType="separate"/>
                  </w:r>
                  <w:r w:rsidRPr="00484382">
                    <w:rPr>
                      <w:noProof/>
                      <w:webHidden/>
                      <w:sz w:val="28"/>
                    </w:rPr>
                    <w:t>3</w:t>
                  </w:r>
                  <w:r w:rsidRPr="00484382">
                    <w:rPr>
                      <w:noProof/>
                      <w:webHidden/>
                      <w:sz w:val="28"/>
                    </w:rPr>
                    <w:fldChar w:fldCharType="end"/>
                  </w:r>
                </w:hyperlink>
              </w:p>
              <w:p w:rsidR="00484382" w:rsidRPr="00484382" w:rsidRDefault="003D6882">
                <w:pPr>
                  <w:pStyle w:val="ndice1"/>
                  <w:tabs>
                    <w:tab w:val="right" w:leader="dot" w:pos="7577"/>
                  </w:tabs>
                  <w:rPr>
                    <w:rStyle w:val="Hiperligao"/>
                    <w:rFonts w:cstheme="minorBidi"/>
                    <w:noProof/>
                    <w:color w:val="auto"/>
                    <w:sz w:val="28"/>
                    <w:u w:val="none"/>
                  </w:rPr>
                </w:pPr>
                <w:hyperlink r:id="rId12" w:anchor="_Toc74910851" w:history="1">
                  <w:r w:rsidRPr="00484382">
                    <w:rPr>
                      <w:rStyle w:val="Hiperligao"/>
                      <w:noProof/>
                      <w:sz w:val="28"/>
                    </w:rPr>
                    <w:t>Login:</w:t>
                  </w:r>
                  <w:r w:rsidRPr="00484382">
                    <w:rPr>
                      <w:noProof/>
                      <w:webHidden/>
                      <w:sz w:val="28"/>
                    </w:rPr>
                    <w:tab/>
                  </w:r>
                  <w:r w:rsidRPr="00484382">
                    <w:rPr>
                      <w:noProof/>
                      <w:webHidden/>
                      <w:sz w:val="28"/>
                    </w:rPr>
                    <w:fldChar w:fldCharType="begin"/>
                  </w:r>
                  <w:r w:rsidRPr="00484382">
                    <w:rPr>
                      <w:noProof/>
                      <w:webHidden/>
                      <w:sz w:val="28"/>
                    </w:rPr>
                    <w:instrText xml:space="preserve"> PAGEREF _Toc74910851 \h </w:instrText>
                  </w:r>
                  <w:r w:rsidRPr="00484382">
                    <w:rPr>
                      <w:noProof/>
                      <w:webHidden/>
                      <w:sz w:val="28"/>
                    </w:rPr>
                  </w:r>
                  <w:r w:rsidRPr="00484382">
                    <w:rPr>
                      <w:noProof/>
                      <w:webHidden/>
                      <w:sz w:val="28"/>
                    </w:rPr>
                    <w:fldChar w:fldCharType="separate"/>
                  </w:r>
                  <w:r w:rsidRPr="00484382">
                    <w:rPr>
                      <w:noProof/>
                      <w:webHidden/>
                      <w:sz w:val="28"/>
                    </w:rPr>
                    <w:t>4</w:t>
                  </w:r>
                  <w:r w:rsidRPr="00484382">
                    <w:rPr>
                      <w:noProof/>
                      <w:webHidden/>
                      <w:sz w:val="28"/>
                    </w:rPr>
                    <w:fldChar w:fldCharType="end"/>
                  </w:r>
                </w:hyperlink>
              </w:p>
              <w:p w:rsidR="00484382" w:rsidRPr="00484382" w:rsidRDefault="003D6882">
                <w:pPr>
                  <w:pStyle w:val="ndice1"/>
                  <w:tabs>
                    <w:tab w:val="right" w:leader="dot" w:pos="7577"/>
                  </w:tabs>
                  <w:rPr>
                    <w:rStyle w:val="Hiperligao"/>
                    <w:rFonts w:cstheme="minorBidi"/>
                    <w:noProof/>
                    <w:color w:val="auto"/>
                    <w:sz w:val="28"/>
                    <w:u w:val="none"/>
                  </w:rPr>
                </w:pPr>
                <w:hyperlink r:id="rId13" w:anchor="_Toc74910852" w:history="1">
                  <w:r w:rsidRPr="00484382">
                    <w:rPr>
                      <w:rStyle w:val="Hiperligao"/>
                      <w:rFonts w:eastAsiaTheme="minorHAnsi"/>
                      <w:noProof/>
                      <w:sz w:val="28"/>
                    </w:rPr>
                    <w:t>Símbolo de Perfil:</w:t>
                  </w:r>
                  <w:r w:rsidRPr="00484382">
                    <w:rPr>
                      <w:noProof/>
                      <w:webHidden/>
                      <w:sz w:val="28"/>
                    </w:rPr>
                    <w:tab/>
                  </w:r>
                  <w:r w:rsidRPr="00484382">
                    <w:rPr>
                      <w:noProof/>
                      <w:webHidden/>
                      <w:sz w:val="28"/>
                    </w:rPr>
                    <w:fldChar w:fldCharType="begin"/>
                  </w:r>
                  <w:r w:rsidRPr="00484382">
                    <w:rPr>
                      <w:noProof/>
                      <w:webHidden/>
                      <w:sz w:val="28"/>
                    </w:rPr>
                    <w:instrText xml:space="preserve"> PAGEREF _Toc74910852 \h </w:instrText>
                  </w:r>
                  <w:r w:rsidRPr="00484382">
                    <w:rPr>
                      <w:noProof/>
                      <w:webHidden/>
                      <w:sz w:val="28"/>
                    </w:rPr>
                  </w:r>
                  <w:r w:rsidRPr="00484382">
                    <w:rPr>
                      <w:noProof/>
                      <w:webHidden/>
                      <w:sz w:val="28"/>
                    </w:rPr>
                    <w:fldChar w:fldCharType="separate"/>
                  </w:r>
                  <w:r w:rsidRPr="00484382">
                    <w:rPr>
                      <w:noProof/>
                      <w:webHidden/>
                      <w:sz w:val="28"/>
                    </w:rPr>
                    <w:t>4</w:t>
                  </w:r>
                  <w:r w:rsidRPr="00484382">
                    <w:rPr>
                      <w:noProof/>
                      <w:webHidden/>
                      <w:sz w:val="28"/>
                    </w:rPr>
                    <w:fldChar w:fldCharType="end"/>
                  </w:r>
                </w:hyperlink>
              </w:p>
              <w:p w:rsidR="003D6882" w:rsidRPr="00484382" w:rsidRDefault="003D6882">
                <w:pPr>
                  <w:pStyle w:val="ndice1"/>
                  <w:tabs>
                    <w:tab w:val="right" w:leader="dot" w:pos="7577"/>
                  </w:tabs>
                  <w:rPr>
                    <w:rFonts w:cstheme="minorBidi"/>
                    <w:noProof/>
                    <w:sz w:val="28"/>
                  </w:rPr>
                </w:pPr>
                <w:hyperlink w:anchor="_Toc74910853" w:history="1">
                  <w:r w:rsidRPr="00484382">
                    <w:rPr>
                      <w:rStyle w:val="Hiperligao"/>
                      <w:noProof/>
                      <w:sz w:val="28"/>
                    </w:rPr>
                    <w:t>Menu</w:t>
                  </w:r>
                  <w:r w:rsidRPr="00484382">
                    <w:rPr>
                      <w:noProof/>
                      <w:webHidden/>
                      <w:sz w:val="28"/>
                    </w:rPr>
                    <w:tab/>
                  </w:r>
                  <w:r w:rsidRPr="00484382">
                    <w:rPr>
                      <w:noProof/>
                      <w:webHidden/>
                      <w:sz w:val="28"/>
                    </w:rPr>
                    <w:fldChar w:fldCharType="begin"/>
                  </w:r>
                  <w:r w:rsidRPr="00484382">
                    <w:rPr>
                      <w:noProof/>
                      <w:webHidden/>
                      <w:sz w:val="28"/>
                    </w:rPr>
                    <w:instrText xml:space="preserve"> PAGEREF _Toc74910853 \h </w:instrText>
                  </w:r>
                  <w:r w:rsidRPr="00484382">
                    <w:rPr>
                      <w:noProof/>
                      <w:webHidden/>
                      <w:sz w:val="28"/>
                    </w:rPr>
                  </w:r>
                  <w:r w:rsidRPr="00484382">
                    <w:rPr>
                      <w:noProof/>
                      <w:webHidden/>
                      <w:sz w:val="28"/>
                    </w:rPr>
                    <w:fldChar w:fldCharType="separate"/>
                  </w:r>
                  <w:r w:rsidRPr="00484382">
                    <w:rPr>
                      <w:noProof/>
                      <w:webHidden/>
                      <w:sz w:val="28"/>
                    </w:rPr>
                    <w:t>5</w:t>
                  </w:r>
                  <w:r w:rsidRPr="00484382">
                    <w:rPr>
                      <w:noProof/>
                      <w:webHidden/>
                      <w:sz w:val="28"/>
                    </w:rPr>
                    <w:fldChar w:fldCharType="end"/>
                  </w:r>
                </w:hyperlink>
              </w:p>
              <w:p w:rsidR="003D6882" w:rsidRPr="00484382" w:rsidRDefault="003D6882">
                <w:pPr>
                  <w:pStyle w:val="ndice1"/>
                  <w:tabs>
                    <w:tab w:val="right" w:leader="dot" w:pos="7577"/>
                  </w:tabs>
                  <w:rPr>
                    <w:rFonts w:cstheme="minorBidi"/>
                    <w:noProof/>
                    <w:sz w:val="28"/>
                  </w:rPr>
                </w:pPr>
                <w:hyperlink w:anchor="_Toc74910854" w:history="1">
                  <w:r w:rsidRPr="00484382">
                    <w:rPr>
                      <w:rStyle w:val="Hiperligao"/>
                      <w:noProof/>
                      <w:sz w:val="28"/>
                    </w:rPr>
                    <w:t xml:space="preserve">Escolha das Matérias com mais </w:t>
                  </w:r>
                  <w:r w:rsidRPr="00484382">
                    <w:rPr>
                      <w:rStyle w:val="Hiperligao"/>
                      <w:noProof/>
                      <w:sz w:val="28"/>
                    </w:rPr>
                    <w:t>Dificuldades</w:t>
                  </w:r>
                  <w:r w:rsidRPr="00484382">
                    <w:rPr>
                      <w:noProof/>
                      <w:webHidden/>
                      <w:sz w:val="28"/>
                    </w:rPr>
                    <w:tab/>
                  </w:r>
                  <w:r w:rsidRPr="00484382">
                    <w:rPr>
                      <w:noProof/>
                      <w:webHidden/>
                      <w:sz w:val="28"/>
                    </w:rPr>
                    <w:fldChar w:fldCharType="begin"/>
                  </w:r>
                  <w:r w:rsidRPr="00484382">
                    <w:rPr>
                      <w:noProof/>
                      <w:webHidden/>
                      <w:sz w:val="28"/>
                    </w:rPr>
                    <w:instrText xml:space="preserve"> PAGEREF _Toc74910854 \h </w:instrText>
                  </w:r>
                  <w:r w:rsidRPr="00484382">
                    <w:rPr>
                      <w:noProof/>
                      <w:webHidden/>
                      <w:sz w:val="28"/>
                    </w:rPr>
                  </w:r>
                  <w:r w:rsidRPr="00484382">
                    <w:rPr>
                      <w:noProof/>
                      <w:webHidden/>
                      <w:sz w:val="28"/>
                    </w:rPr>
                    <w:fldChar w:fldCharType="separate"/>
                  </w:r>
                  <w:r w:rsidRPr="00484382">
                    <w:rPr>
                      <w:noProof/>
                      <w:webHidden/>
                      <w:sz w:val="28"/>
                    </w:rPr>
                    <w:t>5</w:t>
                  </w:r>
                  <w:r w:rsidRPr="00484382">
                    <w:rPr>
                      <w:noProof/>
                      <w:webHidden/>
                      <w:sz w:val="28"/>
                    </w:rPr>
                    <w:fldChar w:fldCharType="end"/>
                  </w:r>
                </w:hyperlink>
              </w:p>
              <w:p w:rsidR="003D6882" w:rsidRPr="00484382" w:rsidRDefault="003D6882">
                <w:pPr>
                  <w:pStyle w:val="ndice1"/>
                  <w:tabs>
                    <w:tab w:val="right" w:leader="dot" w:pos="7577"/>
                  </w:tabs>
                  <w:rPr>
                    <w:rFonts w:cstheme="minorBidi"/>
                    <w:noProof/>
                    <w:sz w:val="28"/>
                  </w:rPr>
                </w:pPr>
                <w:hyperlink w:anchor="_Toc74910855" w:history="1">
                  <w:r w:rsidRPr="00484382">
                    <w:rPr>
                      <w:rStyle w:val="Hiperligao"/>
                      <w:noProof/>
                      <w:sz w:val="28"/>
                    </w:rPr>
                    <w:t>Verificação da Conta</w:t>
                  </w:r>
                  <w:r w:rsidRPr="00484382">
                    <w:rPr>
                      <w:noProof/>
                      <w:webHidden/>
                      <w:sz w:val="28"/>
                    </w:rPr>
                    <w:tab/>
                  </w:r>
                  <w:r w:rsidRPr="00484382">
                    <w:rPr>
                      <w:noProof/>
                      <w:webHidden/>
                      <w:sz w:val="28"/>
                    </w:rPr>
                    <w:fldChar w:fldCharType="begin"/>
                  </w:r>
                  <w:r w:rsidRPr="00484382">
                    <w:rPr>
                      <w:noProof/>
                      <w:webHidden/>
                      <w:sz w:val="28"/>
                    </w:rPr>
                    <w:instrText xml:space="preserve"> PAGEREF _Toc74910855 \h </w:instrText>
                  </w:r>
                  <w:r w:rsidRPr="00484382">
                    <w:rPr>
                      <w:noProof/>
                      <w:webHidden/>
                      <w:sz w:val="28"/>
                    </w:rPr>
                  </w:r>
                  <w:r w:rsidRPr="00484382">
                    <w:rPr>
                      <w:noProof/>
                      <w:webHidden/>
                      <w:sz w:val="28"/>
                    </w:rPr>
                    <w:fldChar w:fldCharType="separate"/>
                  </w:r>
                  <w:r w:rsidRPr="00484382">
                    <w:rPr>
                      <w:noProof/>
                      <w:webHidden/>
                      <w:sz w:val="28"/>
                    </w:rPr>
                    <w:t>6</w:t>
                  </w:r>
                  <w:r w:rsidRPr="00484382">
                    <w:rPr>
                      <w:noProof/>
                      <w:webHidden/>
                      <w:sz w:val="28"/>
                    </w:rPr>
                    <w:fldChar w:fldCharType="end"/>
                  </w:r>
                </w:hyperlink>
              </w:p>
              <w:p w:rsidR="003D6882" w:rsidRPr="00484382" w:rsidRDefault="003D6882">
                <w:pPr>
                  <w:pStyle w:val="ndice1"/>
                  <w:tabs>
                    <w:tab w:val="right" w:leader="dot" w:pos="7577"/>
                  </w:tabs>
                  <w:rPr>
                    <w:rFonts w:cstheme="minorBidi"/>
                    <w:noProof/>
                    <w:sz w:val="28"/>
                  </w:rPr>
                </w:pPr>
                <w:hyperlink w:anchor="_Toc74910856" w:history="1">
                  <w:r w:rsidRPr="00484382">
                    <w:rPr>
                      <w:rStyle w:val="Hiperligao"/>
                      <w:noProof/>
                      <w:sz w:val="28"/>
                    </w:rPr>
                    <w:t>Tarefas Facultadas pelo Explicador</w:t>
                  </w:r>
                  <w:r w:rsidRPr="00484382">
                    <w:rPr>
                      <w:noProof/>
                      <w:webHidden/>
                      <w:sz w:val="28"/>
                    </w:rPr>
                    <w:tab/>
                  </w:r>
                  <w:r w:rsidRPr="00484382">
                    <w:rPr>
                      <w:noProof/>
                      <w:webHidden/>
                      <w:sz w:val="28"/>
                    </w:rPr>
                    <w:fldChar w:fldCharType="begin"/>
                  </w:r>
                  <w:r w:rsidRPr="00484382">
                    <w:rPr>
                      <w:noProof/>
                      <w:webHidden/>
                      <w:sz w:val="28"/>
                    </w:rPr>
                    <w:instrText xml:space="preserve"> PAGEREF _Toc74910856 \h </w:instrText>
                  </w:r>
                  <w:r w:rsidRPr="00484382">
                    <w:rPr>
                      <w:noProof/>
                      <w:webHidden/>
                      <w:sz w:val="28"/>
                    </w:rPr>
                  </w:r>
                  <w:r w:rsidRPr="00484382">
                    <w:rPr>
                      <w:noProof/>
                      <w:webHidden/>
                      <w:sz w:val="28"/>
                    </w:rPr>
                    <w:fldChar w:fldCharType="separate"/>
                  </w:r>
                  <w:r w:rsidRPr="00484382">
                    <w:rPr>
                      <w:noProof/>
                      <w:webHidden/>
                      <w:sz w:val="28"/>
                    </w:rPr>
                    <w:t>7</w:t>
                  </w:r>
                  <w:r w:rsidRPr="00484382">
                    <w:rPr>
                      <w:noProof/>
                      <w:webHidden/>
                      <w:sz w:val="28"/>
                    </w:rPr>
                    <w:fldChar w:fldCharType="end"/>
                  </w:r>
                </w:hyperlink>
              </w:p>
              <w:p w:rsidR="003D6882" w:rsidRPr="00484382" w:rsidRDefault="003D6882">
                <w:pPr>
                  <w:pStyle w:val="ndice1"/>
                  <w:tabs>
                    <w:tab w:val="right" w:leader="dot" w:pos="7577"/>
                  </w:tabs>
                  <w:rPr>
                    <w:rFonts w:cstheme="minorBidi"/>
                    <w:noProof/>
                    <w:sz w:val="28"/>
                  </w:rPr>
                </w:pPr>
                <w:hyperlink w:anchor="_Toc74910857" w:history="1">
                  <w:r w:rsidRPr="00484382">
                    <w:rPr>
                      <w:rStyle w:val="Hiperligao"/>
                      <w:noProof/>
                      <w:sz w:val="28"/>
                    </w:rPr>
                    <w:t>Marcação das Explicações</w:t>
                  </w:r>
                  <w:r w:rsidRPr="00484382">
                    <w:rPr>
                      <w:noProof/>
                      <w:webHidden/>
                      <w:sz w:val="28"/>
                    </w:rPr>
                    <w:tab/>
                  </w:r>
                  <w:r w:rsidRPr="00484382">
                    <w:rPr>
                      <w:noProof/>
                      <w:webHidden/>
                      <w:sz w:val="28"/>
                    </w:rPr>
                    <w:fldChar w:fldCharType="begin"/>
                  </w:r>
                  <w:r w:rsidRPr="00484382">
                    <w:rPr>
                      <w:noProof/>
                      <w:webHidden/>
                      <w:sz w:val="28"/>
                    </w:rPr>
                    <w:instrText xml:space="preserve"> PAGEREF _Toc74910857 \h </w:instrText>
                  </w:r>
                  <w:r w:rsidRPr="00484382">
                    <w:rPr>
                      <w:noProof/>
                      <w:webHidden/>
                      <w:sz w:val="28"/>
                    </w:rPr>
                  </w:r>
                  <w:r w:rsidRPr="00484382">
                    <w:rPr>
                      <w:noProof/>
                      <w:webHidden/>
                      <w:sz w:val="28"/>
                    </w:rPr>
                    <w:fldChar w:fldCharType="separate"/>
                  </w:r>
                  <w:r w:rsidRPr="00484382">
                    <w:rPr>
                      <w:noProof/>
                      <w:webHidden/>
                      <w:sz w:val="28"/>
                    </w:rPr>
                    <w:t>8</w:t>
                  </w:r>
                  <w:r w:rsidRPr="00484382">
                    <w:rPr>
                      <w:noProof/>
                      <w:webHidden/>
                      <w:sz w:val="28"/>
                    </w:rPr>
                    <w:fldChar w:fldCharType="end"/>
                  </w:r>
                </w:hyperlink>
              </w:p>
              <w:p w:rsidR="003D6882" w:rsidRPr="00484382" w:rsidRDefault="003D6882">
                <w:pPr>
                  <w:rPr>
                    <w:sz w:val="28"/>
                  </w:rPr>
                </w:pPr>
                <w:r w:rsidRPr="00484382">
                  <w:rPr>
                    <w:b/>
                    <w:bCs/>
                    <w:sz w:val="28"/>
                  </w:rPr>
                  <w:fldChar w:fldCharType="end"/>
                </w:r>
              </w:p>
            </w:sdtContent>
          </w:sdt>
          <w:p w:rsidR="007C436A" w:rsidRPr="00484382" w:rsidRDefault="007C436A" w:rsidP="007C436A">
            <w:pPr>
              <w:rPr>
                <w:sz w:val="28"/>
                <w:lang w:val="pt-PT"/>
              </w:rPr>
            </w:pPr>
          </w:p>
          <w:p w:rsidR="007C436A" w:rsidRPr="00484382" w:rsidRDefault="007C436A" w:rsidP="007C436A">
            <w:pPr>
              <w:rPr>
                <w:sz w:val="28"/>
                <w:lang w:val="pt-PT"/>
              </w:rPr>
            </w:pPr>
          </w:p>
          <w:p w:rsidR="007C436A" w:rsidRPr="00484382" w:rsidRDefault="007C436A" w:rsidP="007C436A">
            <w:pPr>
              <w:rPr>
                <w:sz w:val="28"/>
                <w:lang w:val="pt-PT"/>
              </w:rPr>
            </w:pPr>
          </w:p>
          <w:p w:rsidR="007C436A" w:rsidRPr="00484382" w:rsidRDefault="007C436A" w:rsidP="007C436A">
            <w:pPr>
              <w:rPr>
                <w:sz w:val="28"/>
                <w:lang w:val="pt-PT"/>
              </w:rPr>
            </w:pPr>
          </w:p>
          <w:p w:rsidR="007C436A" w:rsidRPr="00484382" w:rsidRDefault="007C436A" w:rsidP="007C436A">
            <w:pPr>
              <w:rPr>
                <w:sz w:val="28"/>
                <w:lang w:val="pt-PT"/>
              </w:rPr>
            </w:pPr>
          </w:p>
          <w:p w:rsidR="007C436A" w:rsidRPr="00484382" w:rsidRDefault="007C436A" w:rsidP="007C436A">
            <w:pPr>
              <w:rPr>
                <w:sz w:val="28"/>
                <w:lang w:val="pt-PT"/>
              </w:rPr>
            </w:pPr>
          </w:p>
          <w:p w:rsidR="007C436A" w:rsidRPr="00484382" w:rsidRDefault="007C436A" w:rsidP="007C436A">
            <w:pPr>
              <w:rPr>
                <w:sz w:val="28"/>
                <w:lang w:val="pt-PT"/>
              </w:rPr>
            </w:pPr>
          </w:p>
          <w:p w:rsidR="007C436A" w:rsidRPr="00484382" w:rsidRDefault="007C436A" w:rsidP="007C436A">
            <w:pPr>
              <w:rPr>
                <w:sz w:val="28"/>
                <w:lang w:val="pt-PT"/>
              </w:rPr>
            </w:pPr>
          </w:p>
        </w:tc>
        <w:tc>
          <w:tcPr>
            <w:tcW w:w="3675" w:type="dxa"/>
          </w:tcPr>
          <w:p w:rsidR="00EE384B" w:rsidRPr="003D6882" w:rsidRDefault="00EE384B" w:rsidP="003D5FD5">
            <w:pPr>
              <w:rPr>
                <w:sz w:val="28"/>
                <w:lang w:val="pt-PT"/>
              </w:rPr>
            </w:pPr>
          </w:p>
        </w:tc>
        <w:tc>
          <w:tcPr>
            <w:tcW w:w="20" w:type="dxa"/>
          </w:tcPr>
          <w:p w:rsidR="007C436A" w:rsidRPr="007C436A" w:rsidRDefault="007C436A" w:rsidP="007C436A"/>
        </w:tc>
      </w:tr>
    </w:tbl>
    <w:p w:rsidR="001604AD" w:rsidRPr="006E2CA5" w:rsidRDefault="00EE384B" w:rsidP="006E2CA5">
      <w:pPr>
        <w:pStyle w:val="Morada"/>
        <w:rPr>
          <w:lang w:val="pt-PT"/>
        </w:rPr>
      </w:pPr>
      <w:r w:rsidRPr="00FE07B0">
        <w:rPr>
          <w:noProof/>
          <w:lang w:val="pt-PT" w:eastAsia="pt-PT"/>
        </w:rPr>
        <w:lastRenderedPageBreak/>
        <mc:AlternateContent>
          <mc:Choice Requires="wps">
            <w:drawing>
              <wp:anchor distT="365760" distB="365760" distL="114300" distR="114300" simplePos="0" relativeHeight="251663360" behindDoc="0" locked="0" layoutInCell="1" allowOverlap="1" wp14:anchorId="214CF39F" wp14:editId="202AF1C1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914400" cy="466344"/>
                <wp:effectExtent l="0" t="0" r="4966970" b="14605"/>
                <wp:wrapTopAndBottom/>
                <wp:docPr id="6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6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84B" w:rsidRPr="00FE07B0" w:rsidRDefault="00EE384B" w:rsidP="00EE384B">
                            <w:pPr>
                              <w:pStyle w:val="SemEspaamento"/>
                              <w:spacing w:line="14" w:lineRule="exact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4CF39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0;width:1in;height:36.7pt;z-index:251663360;visibility:visible;mso-wrap-style:none;mso-width-percent:1000;mso-height-percent:0;mso-wrap-distance-left:9pt;mso-wrap-distance-top:28.8pt;mso-wrap-distance-right:9pt;mso-wrap-distance-bottom:28.8pt;mso-position-horizontal:lef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" filled="f" stroked="f" strokeweight=".5pt">
                <v:textbox style="mso-fit-shape-to-text:t" inset="0,0,0,0">
                  <w:txbxContent>
                    <w:p w:rsidR="00EE384B" w:rsidRPr="00FE07B0" w:rsidRDefault="00EE384B" w:rsidP="00EE384B">
                      <w:pPr>
                        <w:pStyle w:val="SemEspaamento"/>
                        <w:spacing w:line="14" w:lineRule="exact"/>
                        <w:rPr>
                          <w:lang w:val="pt-PT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:rsidR="005960BD" w:rsidRDefault="00810A27" w:rsidP="001604AD">
      <w:pPr>
        <w:pStyle w:val="cabealho10"/>
        <w:jc w:val="center"/>
        <w:rPr>
          <w:lang w:val="pt-PT"/>
        </w:rPr>
      </w:pPr>
      <w:bookmarkStart w:id="0" w:name="_Toc74910850"/>
      <w:r>
        <w:rPr>
          <w:lang w:val="pt-PT"/>
        </w:rPr>
        <w:t>Introdução</w:t>
      </w:r>
      <w:r w:rsidR="005960BD" w:rsidRPr="005960BD">
        <w:rPr>
          <w:lang w:val="pt-PT"/>
        </w:rPr>
        <w:t>:</w:t>
      </w:r>
      <w:bookmarkEnd w:id="0"/>
    </w:p>
    <w:p w:rsidR="005960BD" w:rsidRDefault="005960BD" w:rsidP="005960BD">
      <w:pPr>
        <w:rPr>
          <w:sz w:val="24"/>
          <w:lang w:val="pt-PT"/>
        </w:rPr>
      </w:pPr>
      <w:r>
        <w:rPr>
          <w:sz w:val="24"/>
          <w:lang w:val="pt-PT"/>
        </w:rPr>
        <w:t>Este programa tem como objetivo ajudar jovens e crianças nos estudos de qualquer disciplina.</w:t>
      </w:r>
    </w:p>
    <w:p w:rsidR="00F8192C" w:rsidRDefault="00F8192C" w:rsidP="005960BD">
      <w:pPr>
        <w:rPr>
          <w:sz w:val="24"/>
          <w:lang w:val="pt-PT"/>
        </w:rPr>
      </w:pPr>
      <w:r>
        <w:rPr>
          <w:sz w:val="24"/>
          <w:lang w:val="pt-PT"/>
        </w:rPr>
        <w:t>O aluno vai puder estudar ou aprender com explicações de professores já ausentes ou explicações de alunos universitários.</w:t>
      </w:r>
    </w:p>
    <w:p w:rsidR="00F8192C" w:rsidRDefault="00F8192C" w:rsidP="005960BD">
      <w:pPr>
        <w:rPr>
          <w:sz w:val="24"/>
          <w:lang w:val="pt-PT"/>
        </w:rPr>
      </w:pPr>
      <w:r>
        <w:rPr>
          <w:sz w:val="24"/>
          <w:lang w:val="pt-PT"/>
        </w:rPr>
        <w:t>O objetivo deste programa é puder ajudar qualquer jovem a título gratuito, devido também a famílias com falta de recursos monetários.</w:t>
      </w:r>
    </w:p>
    <w:p w:rsidR="00F8192C" w:rsidRDefault="00F8192C" w:rsidP="005960BD">
      <w:pPr>
        <w:rPr>
          <w:sz w:val="24"/>
          <w:lang w:val="pt-PT"/>
        </w:rPr>
      </w:pPr>
      <w:r>
        <w:rPr>
          <w:sz w:val="24"/>
          <w:lang w:val="pt-PT"/>
        </w:rPr>
        <w:t>No programa estão incluídos duas ODS</w:t>
      </w:r>
      <w:r w:rsidR="00587267">
        <w:rPr>
          <w:sz w:val="24"/>
          <w:lang w:val="pt-PT"/>
        </w:rPr>
        <w:t xml:space="preserve">: </w:t>
      </w:r>
      <w:r>
        <w:rPr>
          <w:sz w:val="24"/>
          <w:lang w:val="pt-PT"/>
        </w:rPr>
        <w:t>(</w:t>
      </w:r>
      <w:r w:rsidRPr="00587267">
        <w:rPr>
          <w:sz w:val="18"/>
          <w:szCs w:val="18"/>
          <w:lang w:val="pt-PT"/>
        </w:rPr>
        <w:t>Objetivos de Desenvolvimento Sustentável</w:t>
      </w:r>
      <w:r>
        <w:rPr>
          <w:sz w:val="24"/>
          <w:lang w:val="pt-PT"/>
        </w:rPr>
        <w:t>)</w:t>
      </w:r>
    </w:p>
    <w:p w:rsidR="00F8192C" w:rsidRDefault="00F8192C" w:rsidP="005960BD">
      <w:pPr>
        <w:rPr>
          <w:sz w:val="24"/>
          <w:lang w:val="pt-PT"/>
        </w:rPr>
      </w:pPr>
    </w:p>
    <w:p w:rsidR="00F8192C" w:rsidRDefault="00810A27" w:rsidP="005960BD">
      <w:pPr>
        <w:rPr>
          <w:sz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123825</wp:posOffset>
            </wp:positionV>
            <wp:extent cx="1752600" cy="1333500"/>
            <wp:effectExtent l="0" t="0" r="0" b="0"/>
            <wp:wrapNone/>
            <wp:docPr id="4" name="Imagem 4" descr="https://unescoportugal.mne.gov.pt/images/ods10_logo_retangu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nescoportugal.mne.gov.pt/images/ods10_logo_retangula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t-PT" w:eastAsia="pt-PT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136525</wp:posOffset>
            </wp:positionV>
            <wp:extent cx="1724025" cy="1319771"/>
            <wp:effectExtent l="0" t="0" r="0" b="0"/>
            <wp:wrapNone/>
            <wp:docPr id="18" name="Imagem 18" descr="https://unescoportugal.mne.gov.pt/images/ods4_logo_retangu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nescoportugal.mne.gov.pt/images/ods4_logo_retangula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31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192C" w:rsidRDefault="00F8192C" w:rsidP="005960BD">
      <w:pPr>
        <w:rPr>
          <w:sz w:val="24"/>
          <w:lang w:val="pt-PT"/>
        </w:rPr>
      </w:pPr>
    </w:p>
    <w:p w:rsidR="00F8192C" w:rsidRDefault="00F8192C" w:rsidP="005960BD">
      <w:pPr>
        <w:rPr>
          <w:sz w:val="24"/>
          <w:lang w:val="pt-PT"/>
        </w:rPr>
      </w:pPr>
    </w:p>
    <w:p w:rsidR="00F8192C" w:rsidRDefault="00F8192C" w:rsidP="005960BD">
      <w:pPr>
        <w:rPr>
          <w:sz w:val="24"/>
          <w:lang w:val="pt-PT"/>
        </w:rPr>
      </w:pPr>
    </w:p>
    <w:p w:rsidR="00587267" w:rsidRDefault="00810A27" w:rsidP="005960BD">
      <w:pPr>
        <w:rPr>
          <w:sz w:val="24"/>
          <w:lang w:val="pt-PT"/>
        </w:rPr>
      </w:pPr>
      <w:r>
        <w:rPr>
          <w:noProof/>
          <w:sz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38962A" wp14:editId="61E59AC7">
                <wp:simplePos x="0" y="0"/>
                <wp:positionH relativeFrom="margin">
                  <wp:align>right</wp:align>
                </wp:positionH>
                <wp:positionV relativeFrom="paragraph">
                  <wp:posOffset>248920</wp:posOffset>
                </wp:positionV>
                <wp:extent cx="1752600" cy="1371600"/>
                <wp:effectExtent l="19050" t="19050" r="19050" b="1905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66CC"/>
                          </a:solidFill>
                        </a:ln>
                      </wps:spPr>
                      <wps:txbx>
                        <w:txbxContent>
                          <w:p w:rsidR="00587267" w:rsidRDefault="00587267" w:rsidP="00587267">
                            <w:r>
                              <w:rPr>
                                <w:lang w:val="pt-PT"/>
                              </w:rPr>
                              <w:t xml:space="preserve">Apesar do género ou </w:t>
                            </w:r>
                            <w:r w:rsidR="00810A27">
                              <w:rPr>
                                <w:lang w:val="pt-PT"/>
                              </w:rPr>
                              <w:t xml:space="preserve">de que religião </w:t>
                            </w:r>
                            <w:r>
                              <w:rPr>
                                <w:lang w:val="pt-PT"/>
                              </w:rPr>
                              <w:t>a pessoa</w:t>
                            </w:r>
                            <w:r w:rsidR="00810A27">
                              <w:rPr>
                                <w:lang w:val="pt-PT"/>
                              </w:rPr>
                              <w:t xml:space="preserve"> seja,</w:t>
                            </w:r>
                            <w:r>
                              <w:rPr>
                                <w:lang w:val="pt-PT"/>
                              </w:rPr>
                              <w:t xml:space="preserve"> n</w:t>
                            </w:r>
                            <w:r w:rsidR="00810A27">
                              <w:rPr>
                                <w:lang w:val="pt-PT"/>
                              </w:rPr>
                              <w:t>ão implica</w:t>
                            </w:r>
                            <w:r>
                              <w:rPr>
                                <w:lang w:val="pt-PT"/>
                              </w:rPr>
                              <w:t xml:space="preserve"> que não</w:t>
                            </w:r>
                            <w:r w:rsidR="00810A27">
                              <w:rPr>
                                <w:lang w:val="pt-PT"/>
                              </w:rPr>
                              <w:t xml:space="preserve"> possa estudar ou ter a sua oportunidade de conseguir alcançar os seus objetivos a partir dos estudos</w:t>
                            </w:r>
                            <w:r>
                              <w:rPr>
                                <w:lang w:val="pt-P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8962A" id="Caixa de texto 20" o:spid="_x0000_s1027" type="#_x0000_t202" style="position:absolute;margin-left:86.8pt;margin-top:19.6pt;width:138pt;height:108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" fillcolor="white [3201]" strokecolor="#f6c" strokeweight="2.25pt">
                <v:textbox>
                  <w:txbxContent>
                    <w:p w:rsidR="00587267" w:rsidRDefault="00587267" w:rsidP="00587267">
                      <w:r>
                        <w:rPr>
                          <w:lang w:val="pt-PT"/>
                        </w:rPr>
                        <w:t xml:space="preserve">Apesar do género ou </w:t>
                      </w:r>
                      <w:r w:rsidR="00810A27">
                        <w:rPr>
                          <w:lang w:val="pt-PT"/>
                        </w:rPr>
                        <w:t xml:space="preserve">de que religião </w:t>
                      </w:r>
                      <w:r>
                        <w:rPr>
                          <w:lang w:val="pt-PT"/>
                        </w:rPr>
                        <w:t>a pessoa</w:t>
                      </w:r>
                      <w:r w:rsidR="00810A27">
                        <w:rPr>
                          <w:lang w:val="pt-PT"/>
                        </w:rPr>
                        <w:t xml:space="preserve"> seja,</w:t>
                      </w:r>
                      <w:r>
                        <w:rPr>
                          <w:lang w:val="pt-PT"/>
                        </w:rPr>
                        <w:t xml:space="preserve"> n</w:t>
                      </w:r>
                      <w:r w:rsidR="00810A27">
                        <w:rPr>
                          <w:lang w:val="pt-PT"/>
                        </w:rPr>
                        <w:t>ão implica</w:t>
                      </w:r>
                      <w:r>
                        <w:rPr>
                          <w:lang w:val="pt-PT"/>
                        </w:rPr>
                        <w:t xml:space="preserve"> que não</w:t>
                      </w:r>
                      <w:r w:rsidR="00810A27">
                        <w:rPr>
                          <w:lang w:val="pt-PT"/>
                        </w:rPr>
                        <w:t xml:space="preserve"> possa estudar ou ter a sua oportunidade de conseguir alcançar os seus objetivos a partir dos estudos</w:t>
                      </w:r>
                      <w:r>
                        <w:rPr>
                          <w:lang w:val="pt-PT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248920</wp:posOffset>
                </wp:positionV>
                <wp:extent cx="1771650" cy="1343025"/>
                <wp:effectExtent l="19050" t="19050" r="19050" b="2857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ap="rnd">
                          <a:solidFill>
                            <a:srgbClr val="C00000"/>
                          </a:solidFill>
                          <a:bevel/>
                        </a:ln>
                      </wps:spPr>
                      <wps:txbx>
                        <w:txbxContent>
                          <w:p w:rsidR="00587267" w:rsidRDefault="00587267">
                            <w:r w:rsidRPr="00587267">
                              <w:rPr>
                                <w:lang w:val="pt-PT"/>
                              </w:rPr>
                              <w:t>Garantir</w:t>
                            </w:r>
                            <w:r>
                              <w:t xml:space="preserve"> que</w:t>
                            </w:r>
                            <w:r w:rsidRPr="00587267">
                              <w:rPr>
                                <w:lang w:val="pt-PT"/>
                              </w:rPr>
                              <w:t xml:space="preserve"> todos</w:t>
                            </w:r>
                            <w:r>
                              <w:t xml:space="preserve"> so</w:t>
                            </w:r>
                            <w:r w:rsidRPr="00587267">
                              <w:rPr>
                                <w:lang w:val="pt-PT"/>
                              </w:rPr>
                              <w:t xml:space="preserve"> jovens</w:t>
                            </w:r>
                            <w:r>
                              <w:t>,</w:t>
                            </w:r>
                            <w:r w:rsidRPr="00587267">
                              <w:rPr>
                                <w:lang w:val="pt-PT"/>
                              </w:rPr>
                              <w:t xml:space="preserve"> rapazes</w:t>
                            </w:r>
                            <w:r>
                              <w:t xml:space="preserve"> e</w:t>
                            </w:r>
                            <w:r w:rsidRPr="00587267">
                              <w:rPr>
                                <w:lang w:val="pt-PT"/>
                              </w:rPr>
                              <w:t xml:space="preserve"> raparigas tenho possibilidade</w:t>
                            </w:r>
                            <w:r>
                              <w:t xml:space="preserve"> de</w:t>
                            </w:r>
                            <w:r w:rsidRPr="00587267">
                              <w:rPr>
                                <w:lang w:val="pt-PT"/>
                              </w:rPr>
                              <w:t xml:space="preserve"> ter</w:t>
                            </w:r>
                            <w:r>
                              <w:t xml:space="preserve"> o</w:t>
                            </w:r>
                            <w:r w:rsidRPr="00587267">
                              <w:rPr>
                                <w:lang w:val="pt-PT"/>
                              </w:rPr>
                              <w:t xml:space="preserve"> ensino primário</w:t>
                            </w:r>
                            <w:r>
                              <w:t xml:space="preserve"> e</w:t>
                            </w:r>
                            <w:r w:rsidRPr="00587267">
                              <w:rPr>
                                <w:lang w:val="pt-PT"/>
                              </w:rPr>
                              <w:t xml:space="preserve"> secundário</w:t>
                            </w:r>
                            <w:r>
                              <w:t>,</w:t>
                            </w:r>
                            <w:r w:rsidRPr="00587267">
                              <w:rPr>
                                <w:lang w:val="pt-PT"/>
                              </w:rPr>
                              <w:t xml:space="preserve"> promovendo assim ajudas ao nível</w:t>
                            </w:r>
                            <w:r>
                              <w:t xml:space="preserve"> da</w:t>
                            </w:r>
                            <w:r w:rsidRPr="00587267">
                              <w:rPr>
                                <w:lang w:val="pt-PT"/>
                              </w:rPr>
                              <w:t xml:space="preserve"> aprendizagem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9" o:spid="_x0000_s1028" type="#_x0000_t202" style="position:absolute;margin-left:-4.5pt;margin-top:19.6pt;width:139.5pt;height:10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" fillcolor="white [3201]" strokecolor="#c00000" strokeweight="2.25pt">
                <v:stroke joinstyle="bevel" endcap="round"/>
                <v:textbox>
                  <w:txbxContent>
                    <w:p w:rsidR="00587267" w:rsidRDefault="00587267">
                      <w:r w:rsidRPr="00587267">
                        <w:rPr>
                          <w:lang w:val="pt-PT"/>
                        </w:rPr>
                        <w:t>Garantir</w:t>
                      </w:r>
                      <w:r>
                        <w:t xml:space="preserve"> que</w:t>
                      </w:r>
                      <w:r w:rsidRPr="00587267">
                        <w:rPr>
                          <w:lang w:val="pt-PT"/>
                        </w:rPr>
                        <w:t xml:space="preserve"> todos</w:t>
                      </w:r>
                      <w:r>
                        <w:t xml:space="preserve"> so</w:t>
                      </w:r>
                      <w:r w:rsidRPr="00587267">
                        <w:rPr>
                          <w:lang w:val="pt-PT"/>
                        </w:rPr>
                        <w:t xml:space="preserve"> jovens</w:t>
                      </w:r>
                      <w:r>
                        <w:t>,</w:t>
                      </w:r>
                      <w:r w:rsidRPr="00587267">
                        <w:rPr>
                          <w:lang w:val="pt-PT"/>
                        </w:rPr>
                        <w:t xml:space="preserve"> rapazes</w:t>
                      </w:r>
                      <w:r>
                        <w:t xml:space="preserve"> e</w:t>
                      </w:r>
                      <w:r w:rsidRPr="00587267">
                        <w:rPr>
                          <w:lang w:val="pt-PT"/>
                        </w:rPr>
                        <w:t xml:space="preserve"> raparigas tenho possibilidade</w:t>
                      </w:r>
                      <w:r>
                        <w:t xml:space="preserve"> de</w:t>
                      </w:r>
                      <w:r w:rsidRPr="00587267">
                        <w:rPr>
                          <w:lang w:val="pt-PT"/>
                        </w:rPr>
                        <w:t xml:space="preserve"> ter</w:t>
                      </w:r>
                      <w:r>
                        <w:t xml:space="preserve"> o</w:t>
                      </w:r>
                      <w:r w:rsidRPr="00587267">
                        <w:rPr>
                          <w:lang w:val="pt-PT"/>
                        </w:rPr>
                        <w:t xml:space="preserve"> ensino primário</w:t>
                      </w:r>
                      <w:r>
                        <w:t xml:space="preserve"> e</w:t>
                      </w:r>
                      <w:r w:rsidRPr="00587267">
                        <w:rPr>
                          <w:lang w:val="pt-PT"/>
                        </w:rPr>
                        <w:t xml:space="preserve"> secundário</w:t>
                      </w:r>
                      <w:r>
                        <w:t>,</w:t>
                      </w:r>
                      <w:r w:rsidRPr="00587267">
                        <w:rPr>
                          <w:lang w:val="pt-PT"/>
                        </w:rPr>
                        <w:t xml:space="preserve"> promovendo assim ajudas ao nível</w:t>
                      </w:r>
                      <w:r>
                        <w:t xml:space="preserve"> da</w:t>
                      </w:r>
                      <w:r w:rsidRPr="00587267">
                        <w:rPr>
                          <w:lang w:val="pt-PT"/>
                        </w:rPr>
                        <w:t xml:space="preserve"> aprendizagem</w:t>
                      </w:r>
                    </w:p>
                  </w:txbxContent>
                </v:textbox>
              </v:shape>
            </w:pict>
          </mc:Fallback>
        </mc:AlternateContent>
      </w:r>
    </w:p>
    <w:p w:rsidR="00F8192C" w:rsidRDefault="00F8192C" w:rsidP="005960BD">
      <w:pPr>
        <w:rPr>
          <w:sz w:val="24"/>
          <w:lang w:val="pt-PT"/>
        </w:rPr>
      </w:pPr>
    </w:p>
    <w:p w:rsidR="00F8192C" w:rsidRDefault="00F8192C" w:rsidP="005960BD">
      <w:pPr>
        <w:rPr>
          <w:sz w:val="24"/>
          <w:lang w:val="pt-PT"/>
        </w:rPr>
      </w:pPr>
      <w:r>
        <w:rPr>
          <w:sz w:val="24"/>
          <w:lang w:val="pt-PT"/>
        </w:rPr>
        <w:t xml:space="preserve"> </w:t>
      </w:r>
    </w:p>
    <w:p w:rsidR="005960BD" w:rsidRPr="005960BD" w:rsidRDefault="005960BD" w:rsidP="005960BD">
      <w:pPr>
        <w:rPr>
          <w:sz w:val="24"/>
          <w:lang w:val="pt-PT"/>
        </w:rPr>
      </w:pPr>
    </w:p>
    <w:p w:rsidR="005960BD" w:rsidRPr="005960BD" w:rsidRDefault="005960BD" w:rsidP="005960BD">
      <w:pPr>
        <w:rPr>
          <w:lang w:val="pt-PT"/>
        </w:rPr>
      </w:pPr>
    </w:p>
    <w:p w:rsidR="005960BD" w:rsidRPr="005960BD" w:rsidRDefault="005960BD" w:rsidP="005960BD">
      <w:pPr>
        <w:rPr>
          <w:lang w:val="pt-PT"/>
        </w:rPr>
      </w:pPr>
    </w:p>
    <w:p w:rsidR="005960BD" w:rsidRDefault="005960BD" w:rsidP="005960BD">
      <w:pPr>
        <w:rPr>
          <w:lang w:val="pt-PT"/>
        </w:rPr>
      </w:pPr>
    </w:p>
    <w:p w:rsidR="00723829" w:rsidRDefault="00723829" w:rsidP="005960BD">
      <w:pPr>
        <w:rPr>
          <w:sz w:val="24"/>
          <w:lang w:val="pt-PT"/>
        </w:rPr>
      </w:pPr>
    </w:p>
    <w:p w:rsidR="00723829" w:rsidRDefault="00723829" w:rsidP="005960BD">
      <w:pPr>
        <w:rPr>
          <w:sz w:val="24"/>
          <w:lang w:val="pt-PT"/>
        </w:rPr>
      </w:pPr>
    </w:p>
    <w:p w:rsidR="00723829" w:rsidRDefault="00723829" w:rsidP="005960BD">
      <w:pPr>
        <w:rPr>
          <w:sz w:val="24"/>
          <w:lang w:val="pt-PT"/>
        </w:rPr>
      </w:pPr>
    </w:p>
    <w:p w:rsidR="00664711" w:rsidRDefault="005960BD" w:rsidP="005960BD">
      <w:pPr>
        <w:rPr>
          <w:b/>
          <w:i/>
          <w:sz w:val="24"/>
          <w:lang w:val="pt-PT"/>
        </w:rPr>
      </w:pPr>
      <w:r w:rsidRPr="00723829">
        <w:rPr>
          <w:b/>
          <w:i/>
          <w:sz w:val="24"/>
          <w:lang w:val="pt-PT"/>
        </w:rPr>
        <w:t>Nota:</w:t>
      </w:r>
    </w:p>
    <w:p w:rsidR="005960BD" w:rsidRPr="00664711" w:rsidRDefault="005960BD" w:rsidP="005960BD">
      <w:pPr>
        <w:rPr>
          <w:b/>
          <w:i/>
          <w:sz w:val="24"/>
          <w:lang w:val="pt-PT"/>
        </w:rPr>
      </w:pPr>
      <w:bookmarkStart w:id="1" w:name="_GoBack"/>
      <w:bookmarkEnd w:id="1"/>
      <w:r w:rsidRPr="00723829">
        <w:rPr>
          <w:i/>
          <w:sz w:val="24"/>
          <w:lang w:val="pt-PT"/>
        </w:rPr>
        <w:t xml:space="preserve">O Programa não serve para inscrever o aluno nas explicações, mas sim para puder visualizar tarefas ou marcar </w:t>
      </w:r>
      <w:r w:rsidR="00F8192C" w:rsidRPr="00723829">
        <w:rPr>
          <w:i/>
          <w:sz w:val="24"/>
          <w:lang w:val="pt-PT"/>
        </w:rPr>
        <w:t>‘aulas’</w:t>
      </w:r>
      <w:r w:rsidRPr="00723829">
        <w:rPr>
          <w:i/>
          <w:sz w:val="24"/>
          <w:lang w:val="pt-PT"/>
        </w:rPr>
        <w:t xml:space="preserve"> </w:t>
      </w:r>
    </w:p>
    <w:p w:rsidR="00F622A9" w:rsidRPr="00F622A9" w:rsidRDefault="00F622A9" w:rsidP="001604AD">
      <w:pPr>
        <w:pStyle w:val="Data"/>
        <w:rPr>
          <w:lang w:val="pt-PT"/>
        </w:rPr>
      </w:pPr>
    </w:p>
    <w:tbl>
      <w:tblPr>
        <w:tblW w:w="792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vent Info"/>
      </w:tblPr>
      <w:tblGrid>
        <w:gridCol w:w="3675"/>
        <w:gridCol w:w="570"/>
        <w:gridCol w:w="3675"/>
      </w:tblGrid>
      <w:tr w:rsidR="00CD778B" w:rsidRPr="00D33E9D" w:rsidTr="00326C5C">
        <w:trPr>
          <w:jc w:val="center"/>
        </w:trPr>
        <w:tc>
          <w:tcPr>
            <w:tcW w:w="3675" w:type="dxa"/>
          </w:tcPr>
          <w:p w:rsidR="007647EA" w:rsidRDefault="00F622A9">
            <w:pPr>
              <w:rPr>
                <w:lang w:val="pt-PT"/>
              </w:rPr>
            </w:pPr>
            <w:r>
              <w:rPr>
                <w:noProof/>
                <w:lang w:val="pt-PT" w:eastAsia="pt-PT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-732790</wp:posOffset>
                  </wp:positionH>
                  <wp:positionV relativeFrom="paragraph">
                    <wp:posOffset>178435</wp:posOffset>
                  </wp:positionV>
                  <wp:extent cx="2676525" cy="6638925"/>
                  <wp:effectExtent l="0" t="0" r="9525" b="9525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663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26C5C" w:rsidRDefault="00326C5C">
            <w:pPr>
              <w:rPr>
                <w:lang w:val="pt-PT"/>
              </w:rPr>
            </w:pPr>
          </w:p>
          <w:p w:rsidR="007647EA" w:rsidRDefault="007647EA">
            <w:pPr>
              <w:rPr>
                <w:lang w:val="pt-PT"/>
              </w:rPr>
            </w:pPr>
          </w:p>
          <w:p w:rsidR="007647EA" w:rsidRDefault="007647EA">
            <w:pPr>
              <w:rPr>
                <w:lang w:val="pt-PT"/>
              </w:rPr>
            </w:pPr>
          </w:p>
          <w:p w:rsidR="00CD778B" w:rsidRPr="00FE07B0" w:rsidRDefault="00CD778B">
            <w:pPr>
              <w:rPr>
                <w:lang w:val="pt-PT"/>
              </w:rPr>
            </w:pPr>
          </w:p>
          <w:p w:rsidR="00CD778B" w:rsidRPr="00FE07B0" w:rsidRDefault="00CD778B" w:rsidP="007647EA">
            <w:pPr>
              <w:pStyle w:val="legenda"/>
              <w:rPr>
                <w:lang w:val="pt-PT"/>
              </w:rPr>
            </w:pPr>
          </w:p>
        </w:tc>
        <w:tc>
          <w:tcPr>
            <w:tcW w:w="570" w:type="dxa"/>
          </w:tcPr>
          <w:p w:rsidR="00CD778B" w:rsidRPr="00FE07B0" w:rsidRDefault="00CD778B">
            <w:pPr>
              <w:rPr>
                <w:lang w:val="pt-PT"/>
              </w:rPr>
            </w:pPr>
          </w:p>
        </w:tc>
        <w:tc>
          <w:tcPr>
            <w:tcW w:w="3675" w:type="dxa"/>
          </w:tcPr>
          <w:p w:rsidR="007647EA" w:rsidRDefault="000402E0" w:rsidP="007647EA">
            <w:pPr>
              <w:rPr>
                <w:lang w:val="pt-PT"/>
              </w:rPr>
            </w:pPr>
            <w:r>
              <w:rPr>
                <w:noProof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margin">
                        <wp:posOffset>457835</wp:posOffset>
                      </wp:positionH>
                      <wp:positionV relativeFrom="paragraph">
                        <wp:posOffset>245109</wp:posOffset>
                      </wp:positionV>
                      <wp:extent cx="2162175" cy="5857875"/>
                      <wp:effectExtent l="0" t="0" r="9525" b="9525"/>
                      <wp:wrapNone/>
                      <wp:docPr id="24" name="Caixa de text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62175" cy="5857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402E0" w:rsidRDefault="000402E0" w:rsidP="000402E0">
                                  <w:pPr>
                                    <w:pStyle w:val="cabealho10"/>
                                    <w:jc w:val="center"/>
                                    <w:rPr>
                                      <w:lang w:val="pt-PT"/>
                                    </w:rPr>
                                  </w:pPr>
                                </w:p>
                                <w:p w:rsidR="000402E0" w:rsidRDefault="000402E0" w:rsidP="000402E0">
                                  <w:pPr>
                                    <w:pStyle w:val="cabealho10"/>
                                    <w:jc w:val="center"/>
                                    <w:rPr>
                                      <w:lang w:val="pt-PT"/>
                                    </w:rPr>
                                  </w:pPr>
                                </w:p>
                                <w:p w:rsidR="000402E0" w:rsidRPr="001604AD" w:rsidRDefault="000402E0" w:rsidP="001604AD">
                                  <w:pPr>
                                    <w:pStyle w:val="cabealho10"/>
                                    <w:jc w:val="center"/>
                                  </w:pPr>
                                  <w:bookmarkStart w:id="2" w:name="_Toc74910851"/>
                                  <w:r w:rsidRPr="001604AD">
                                    <w:t>Login:</w:t>
                                  </w:r>
                                  <w:bookmarkEnd w:id="2"/>
                                </w:p>
                                <w:p w:rsidR="000402E0" w:rsidRDefault="000402E0" w:rsidP="000402E0">
                                  <w:pPr>
                                    <w:pStyle w:val="cabealho10"/>
                                    <w:jc w:val="center"/>
                                    <w:rPr>
                                      <w:lang w:val="pt-PT"/>
                                    </w:rPr>
                                  </w:pPr>
                                </w:p>
                                <w:p w:rsidR="00840602" w:rsidRPr="000402E0" w:rsidRDefault="00840602" w:rsidP="000402E0">
                                  <w:pPr>
                                    <w:pStyle w:val="cabealho10"/>
                                    <w:jc w:val="center"/>
                                    <w:rPr>
                                      <w:rFonts w:asciiTheme="minorHAnsi" w:eastAsiaTheme="minorHAnsi" w:hAnsiTheme="minorHAnsi" w:cstheme="minorBidi"/>
                                      <w:b w:val="0"/>
                                      <w:bCs w:val="0"/>
                                      <w:color w:val="4D4436" w:themeColor="text2" w:themeTint="E6"/>
                                      <w:sz w:val="24"/>
                                      <w:lang w:val="pt-PT"/>
                                    </w:rPr>
                                  </w:pPr>
                                  <w:bookmarkStart w:id="3" w:name="_Toc74910852"/>
                                  <w:r w:rsidRPr="000402E0">
                                    <w:rPr>
                                      <w:rFonts w:asciiTheme="minorHAnsi" w:eastAsiaTheme="minorHAnsi" w:hAnsiTheme="minorHAnsi" w:cstheme="minorBidi"/>
                                      <w:b w:val="0"/>
                                      <w:bCs w:val="0"/>
                                      <w:color w:val="4D4436" w:themeColor="text2" w:themeTint="E6"/>
                                      <w:sz w:val="24"/>
                                      <w:lang w:val="pt-PT"/>
                                    </w:rPr>
                                    <w:t>Símbolo de Perfil:</w:t>
                                  </w:r>
                                  <w:bookmarkEnd w:id="3"/>
                                </w:p>
                                <w:p w:rsidR="00840602" w:rsidRDefault="00840602" w:rsidP="00840602">
                                  <w:pPr>
                                    <w:pStyle w:val="Morada"/>
                                    <w:jc w:val="center"/>
                                    <w:rPr>
                                      <w:sz w:val="24"/>
                                      <w:lang w:val="pt-PT"/>
                                    </w:rPr>
                                  </w:pPr>
                                  <w:r w:rsidRPr="00840602">
                                    <w:rPr>
                                      <w:sz w:val="24"/>
                                      <w:lang w:val="pt-PT"/>
                                    </w:rPr>
                                    <w:t>- Se Clicar no símbolo de perfil irá lhe redirecionar para uma zona com o perfil de utilizador</w:t>
                                  </w:r>
                                </w:p>
                                <w:p w:rsidR="00840602" w:rsidRDefault="00840602" w:rsidP="00840602">
                                  <w:pPr>
                                    <w:pStyle w:val="Morada"/>
                                    <w:jc w:val="center"/>
                                    <w:rPr>
                                      <w:sz w:val="24"/>
                                      <w:lang w:val="pt-PT"/>
                                    </w:rPr>
                                  </w:pPr>
                                </w:p>
                                <w:p w:rsidR="00326C5C" w:rsidRPr="00840602" w:rsidRDefault="00326C5C" w:rsidP="00840602">
                                  <w:pPr>
                                    <w:pStyle w:val="Morada"/>
                                    <w:jc w:val="center"/>
                                    <w:rPr>
                                      <w:sz w:val="24"/>
                                      <w:lang w:val="pt-PT"/>
                                    </w:rPr>
                                  </w:pPr>
                                  <w:r w:rsidRPr="00840602">
                                    <w:rPr>
                                      <w:sz w:val="24"/>
                                      <w:lang w:val="pt-PT"/>
                                    </w:rPr>
                                    <w:t>Zona de Login:</w:t>
                                  </w:r>
                                </w:p>
                                <w:p w:rsidR="00326C5C" w:rsidRPr="00840602" w:rsidRDefault="00326C5C" w:rsidP="00840602">
                                  <w:pPr>
                                    <w:pStyle w:val="Morada"/>
                                    <w:jc w:val="center"/>
                                    <w:rPr>
                                      <w:sz w:val="24"/>
                                      <w:lang w:val="pt-PT"/>
                                    </w:rPr>
                                  </w:pPr>
                                  <w:r w:rsidRPr="00840602">
                                    <w:rPr>
                                      <w:sz w:val="24"/>
                                      <w:lang w:val="pt-PT"/>
                                    </w:rPr>
                                    <w:t>-Se Clicar neste retângulo teria de colocar um utilizador ou então não precisa de colocar nenhum</w:t>
                                  </w:r>
                                </w:p>
                                <w:p w:rsidR="00326C5C" w:rsidRPr="00840602" w:rsidRDefault="00326C5C" w:rsidP="00840602">
                                  <w:pPr>
                                    <w:pStyle w:val="Morada"/>
                                    <w:jc w:val="center"/>
                                    <w:rPr>
                                      <w:sz w:val="24"/>
                                      <w:lang w:val="pt-PT"/>
                                    </w:rPr>
                                  </w:pPr>
                                </w:p>
                                <w:p w:rsidR="00326C5C" w:rsidRPr="00840602" w:rsidRDefault="00326C5C" w:rsidP="00840602">
                                  <w:pPr>
                                    <w:pStyle w:val="Morada"/>
                                    <w:jc w:val="center"/>
                                    <w:rPr>
                                      <w:sz w:val="24"/>
                                      <w:lang w:val="pt-PT"/>
                                    </w:rPr>
                                  </w:pPr>
                                  <w:r w:rsidRPr="00840602">
                                    <w:rPr>
                                      <w:sz w:val="24"/>
                                      <w:lang w:val="pt-PT"/>
                                    </w:rPr>
                                    <w:t>Zona de Password:</w:t>
                                  </w:r>
                                </w:p>
                                <w:p w:rsidR="00326C5C" w:rsidRPr="00840602" w:rsidRDefault="00326C5C" w:rsidP="00840602">
                                  <w:pPr>
                                    <w:pStyle w:val="Morada"/>
                                    <w:jc w:val="center"/>
                                    <w:rPr>
                                      <w:sz w:val="24"/>
                                      <w:lang w:val="pt-PT"/>
                                    </w:rPr>
                                  </w:pPr>
                                  <w:r w:rsidRPr="00840602">
                                    <w:rPr>
                                      <w:sz w:val="24"/>
                                      <w:lang w:val="pt-PT"/>
                                    </w:rPr>
                                    <w:t>-Se Clicar neste retângulo teria de colocar uma password ou então não precisa de colocar nenhuma</w:t>
                                  </w:r>
                                </w:p>
                                <w:p w:rsidR="00326C5C" w:rsidRPr="00840602" w:rsidRDefault="00326C5C" w:rsidP="00840602">
                                  <w:pPr>
                                    <w:pStyle w:val="Morada"/>
                                    <w:jc w:val="center"/>
                                    <w:rPr>
                                      <w:sz w:val="24"/>
                                      <w:lang w:val="pt-PT"/>
                                    </w:rPr>
                                  </w:pPr>
                                </w:p>
                                <w:p w:rsidR="00326C5C" w:rsidRPr="00840602" w:rsidRDefault="00326C5C" w:rsidP="00840602">
                                  <w:pPr>
                                    <w:pStyle w:val="Morada"/>
                                    <w:jc w:val="center"/>
                                    <w:rPr>
                                      <w:sz w:val="24"/>
                                      <w:lang w:val="pt-PT"/>
                                    </w:rPr>
                                  </w:pPr>
                                  <w:r w:rsidRPr="00840602">
                                    <w:rPr>
                                      <w:sz w:val="24"/>
                                      <w:lang w:val="pt-PT"/>
                                    </w:rPr>
                                    <w:t>Botão de Entrar:</w:t>
                                  </w:r>
                                </w:p>
                                <w:p w:rsidR="00326C5C" w:rsidRPr="00840602" w:rsidRDefault="00326C5C" w:rsidP="00840602">
                                  <w:pPr>
                                    <w:pStyle w:val="Morada"/>
                                    <w:jc w:val="center"/>
                                    <w:rPr>
                                      <w:sz w:val="24"/>
                                      <w:lang w:val="pt-PT"/>
                                    </w:rPr>
                                  </w:pPr>
                                  <w:r w:rsidRPr="00840602">
                                    <w:rPr>
                                      <w:sz w:val="24"/>
                                      <w:lang w:val="pt-PT"/>
                                    </w:rPr>
                                    <w:t xml:space="preserve">- Ao clicar neste botão irá entrar no programa </w:t>
                                  </w:r>
                                </w:p>
                                <w:p w:rsidR="00326C5C" w:rsidRPr="00840602" w:rsidRDefault="00326C5C" w:rsidP="00840602">
                                  <w:pPr>
                                    <w:pStyle w:val="Morada"/>
                                    <w:jc w:val="center"/>
                                    <w:rPr>
                                      <w:sz w:val="24"/>
                                      <w:lang w:val="pt-PT"/>
                                    </w:rPr>
                                  </w:pPr>
                                </w:p>
                                <w:p w:rsidR="00326C5C" w:rsidRPr="00840602" w:rsidRDefault="00326C5C" w:rsidP="00840602">
                                  <w:pPr>
                                    <w:pStyle w:val="Morada"/>
                                    <w:jc w:val="center"/>
                                    <w:rPr>
                                      <w:sz w:val="24"/>
                                      <w:lang w:val="pt-PT"/>
                                    </w:rPr>
                                  </w:pPr>
                                  <w:r w:rsidRPr="00840602">
                                    <w:rPr>
                                      <w:sz w:val="24"/>
                                      <w:lang w:val="pt-PT"/>
                                    </w:rPr>
                                    <w:t>Botão de Saída:</w:t>
                                  </w:r>
                                </w:p>
                                <w:p w:rsidR="00326C5C" w:rsidRPr="00840602" w:rsidRDefault="00326C5C" w:rsidP="00840602">
                                  <w:pPr>
                                    <w:pStyle w:val="Morada"/>
                                    <w:jc w:val="center"/>
                                    <w:rPr>
                                      <w:sz w:val="24"/>
                                      <w:lang w:val="pt-PT"/>
                                    </w:rPr>
                                  </w:pPr>
                                  <w:r w:rsidRPr="00840602">
                                    <w:rPr>
                                      <w:sz w:val="24"/>
                                      <w:lang w:val="pt-PT"/>
                                    </w:rPr>
                                    <w:t>- Se clicar aqui irá sair do programa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24" o:spid="_x0000_s1029" type="#_x0000_t202" style="position:absolute;margin-left:36.05pt;margin-top:19.3pt;width:170.25pt;height:461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" fillcolor="white [3201]" stroked="f" strokeweight=".5pt">
                      <v:textbox>
                        <w:txbxContent>
                          <w:p w:rsidR="000402E0" w:rsidRDefault="000402E0" w:rsidP="000402E0">
                            <w:pPr>
                              <w:pStyle w:val="cabealho10"/>
                              <w:jc w:val="center"/>
                              <w:rPr>
                                <w:lang w:val="pt-PT"/>
                              </w:rPr>
                            </w:pPr>
                          </w:p>
                          <w:p w:rsidR="000402E0" w:rsidRDefault="000402E0" w:rsidP="000402E0">
                            <w:pPr>
                              <w:pStyle w:val="cabealho10"/>
                              <w:jc w:val="center"/>
                              <w:rPr>
                                <w:lang w:val="pt-PT"/>
                              </w:rPr>
                            </w:pPr>
                          </w:p>
                          <w:p w:rsidR="000402E0" w:rsidRPr="001604AD" w:rsidRDefault="000402E0" w:rsidP="001604AD">
                            <w:pPr>
                              <w:pStyle w:val="cabealho10"/>
                              <w:jc w:val="center"/>
                            </w:pPr>
                            <w:bookmarkStart w:id="4" w:name="_Toc74910851"/>
                            <w:r w:rsidRPr="001604AD">
                              <w:t>Login:</w:t>
                            </w:r>
                            <w:bookmarkEnd w:id="4"/>
                          </w:p>
                          <w:p w:rsidR="000402E0" w:rsidRDefault="000402E0" w:rsidP="000402E0">
                            <w:pPr>
                              <w:pStyle w:val="cabealho10"/>
                              <w:jc w:val="center"/>
                              <w:rPr>
                                <w:lang w:val="pt-PT"/>
                              </w:rPr>
                            </w:pPr>
                          </w:p>
                          <w:p w:rsidR="00840602" w:rsidRPr="000402E0" w:rsidRDefault="00840602" w:rsidP="000402E0">
                            <w:pPr>
                              <w:pStyle w:val="cabealho10"/>
                              <w:jc w:val="center"/>
                              <w:rPr>
                                <w:rFonts w:asciiTheme="minorHAnsi" w:eastAsiaTheme="minorHAnsi" w:hAnsiTheme="minorHAnsi" w:cstheme="minorBidi"/>
                                <w:b w:val="0"/>
                                <w:bCs w:val="0"/>
                                <w:color w:val="4D4436" w:themeColor="text2" w:themeTint="E6"/>
                                <w:sz w:val="24"/>
                                <w:lang w:val="pt-PT"/>
                              </w:rPr>
                            </w:pPr>
                            <w:bookmarkStart w:id="5" w:name="_Toc74910852"/>
                            <w:r w:rsidRPr="000402E0">
                              <w:rPr>
                                <w:rFonts w:asciiTheme="minorHAnsi" w:eastAsiaTheme="minorHAnsi" w:hAnsiTheme="minorHAnsi" w:cstheme="minorBidi"/>
                                <w:b w:val="0"/>
                                <w:bCs w:val="0"/>
                                <w:color w:val="4D4436" w:themeColor="text2" w:themeTint="E6"/>
                                <w:sz w:val="24"/>
                                <w:lang w:val="pt-PT"/>
                              </w:rPr>
                              <w:t>Símbolo de Perfil:</w:t>
                            </w:r>
                            <w:bookmarkEnd w:id="5"/>
                          </w:p>
                          <w:p w:rsidR="00840602" w:rsidRDefault="00840602" w:rsidP="00840602">
                            <w:pPr>
                              <w:pStyle w:val="Morada"/>
                              <w:jc w:val="center"/>
                              <w:rPr>
                                <w:sz w:val="24"/>
                                <w:lang w:val="pt-PT"/>
                              </w:rPr>
                            </w:pPr>
                            <w:r w:rsidRPr="00840602">
                              <w:rPr>
                                <w:sz w:val="24"/>
                                <w:lang w:val="pt-PT"/>
                              </w:rPr>
                              <w:t>- Se Clicar no símbolo de perfil irá lhe redirecionar para uma zona com o perfil de utilizador</w:t>
                            </w:r>
                          </w:p>
                          <w:p w:rsidR="00840602" w:rsidRDefault="00840602" w:rsidP="00840602">
                            <w:pPr>
                              <w:pStyle w:val="Morada"/>
                              <w:jc w:val="center"/>
                              <w:rPr>
                                <w:sz w:val="24"/>
                                <w:lang w:val="pt-PT"/>
                              </w:rPr>
                            </w:pPr>
                          </w:p>
                          <w:p w:rsidR="00326C5C" w:rsidRPr="00840602" w:rsidRDefault="00326C5C" w:rsidP="00840602">
                            <w:pPr>
                              <w:pStyle w:val="Morada"/>
                              <w:jc w:val="center"/>
                              <w:rPr>
                                <w:sz w:val="24"/>
                                <w:lang w:val="pt-PT"/>
                              </w:rPr>
                            </w:pPr>
                            <w:r w:rsidRPr="00840602">
                              <w:rPr>
                                <w:sz w:val="24"/>
                                <w:lang w:val="pt-PT"/>
                              </w:rPr>
                              <w:t>Zona de Login:</w:t>
                            </w:r>
                          </w:p>
                          <w:p w:rsidR="00326C5C" w:rsidRPr="00840602" w:rsidRDefault="00326C5C" w:rsidP="00840602">
                            <w:pPr>
                              <w:pStyle w:val="Morada"/>
                              <w:jc w:val="center"/>
                              <w:rPr>
                                <w:sz w:val="24"/>
                                <w:lang w:val="pt-PT"/>
                              </w:rPr>
                            </w:pPr>
                            <w:r w:rsidRPr="00840602">
                              <w:rPr>
                                <w:sz w:val="24"/>
                                <w:lang w:val="pt-PT"/>
                              </w:rPr>
                              <w:t>-Se Clicar neste retângulo teria de colocar um utilizador ou então não precisa de colocar nenhum</w:t>
                            </w:r>
                          </w:p>
                          <w:p w:rsidR="00326C5C" w:rsidRPr="00840602" w:rsidRDefault="00326C5C" w:rsidP="00840602">
                            <w:pPr>
                              <w:pStyle w:val="Morada"/>
                              <w:jc w:val="center"/>
                              <w:rPr>
                                <w:sz w:val="24"/>
                                <w:lang w:val="pt-PT"/>
                              </w:rPr>
                            </w:pPr>
                          </w:p>
                          <w:p w:rsidR="00326C5C" w:rsidRPr="00840602" w:rsidRDefault="00326C5C" w:rsidP="00840602">
                            <w:pPr>
                              <w:pStyle w:val="Morada"/>
                              <w:jc w:val="center"/>
                              <w:rPr>
                                <w:sz w:val="24"/>
                                <w:lang w:val="pt-PT"/>
                              </w:rPr>
                            </w:pPr>
                            <w:r w:rsidRPr="00840602">
                              <w:rPr>
                                <w:sz w:val="24"/>
                                <w:lang w:val="pt-PT"/>
                              </w:rPr>
                              <w:t>Zona de Password:</w:t>
                            </w:r>
                          </w:p>
                          <w:p w:rsidR="00326C5C" w:rsidRPr="00840602" w:rsidRDefault="00326C5C" w:rsidP="00840602">
                            <w:pPr>
                              <w:pStyle w:val="Morada"/>
                              <w:jc w:val="center"/>
                              <w:rPr>
                                <w:sz w:val="24"/>
                                <w:lang w:val="pt-PT"/>
                              </w:rPr>
                            </w:pPr>
                            <w:r w:rsidRPr="00840602">
                              <w:rPr>
                                <w:sz w:val="24"/>
                                <w:lang w:val="pt-PT"/>
                              </w:rPr>
                              <w:t>-Se Clicar neste retângulo teria de colocar uma password ou então não precisa de colocar nenhuma</w:t>
                            </w:r>
                          </w:p>
                          <w:p w:rsidR="00326C5C" w:rsidRPr="00840602" w:rsidRDefault="00326C5C" w:rsidP="00840602">
                            <w:pPr>
                              <w:pStyle w:val="Morada"/>
                              <w:jc w:val="center"/>
                              <w:rPr>
                                <w:sz w:val="24"/>
                                <w:lang w:val="pt-PT"/>
                              </w:rPr>
                            </w:pPr>
                          </w:p>
                          <w:p w:rsidR="00326C5C" w:rsidRPr="00840602" w:rsidRDefault="00326C5C" w:rsidP="00840602">
                            <w:pPr>
                              <w:pStyle w:val="Morada"/>
                              <w:jc w:val="center"/>
                              <w:rPr>
                                <w:sz w:val="24"/>
                                <w:lang w:val="pt-PT"/>
                              </w:rPr>
                            </w:pPr>
                            <w:r w:rsidRPr="00840602">
                              <w:rPr>
                                <w:sz w:val="24"/>
                                <w:lang w:val="pt-PT"/>
                              </w:rPr>
                              <w:t>Botão de Entrar:</w:t>
                            </w:r>
                          </w:p>
                          <w:p w:rsidR="00326C5C" w:rsidRPr="00840602" w:rsidRDefault="00326C5C" w:rsidP="00840602">
                            <w:pPr>
                              <w:pStyle w:val="Morada"/>
                              <w:jc w:val="center"/>
                              <w:rPr>
                                <w:sz w:val="24"/>
                                <w:lang w:val="pt-PT"/>
                              </w:rPr>
                            </w:pPr>
                            <w:r w:rsidRPr="00840602">
                              <w:rPr>
                                <w:sz w:val="24"/>
                                <w:lang w:val="pt-PT"/>
                              </w:rPr>
                              <w:t xml:space="preserve">- Ao clicar neste botão irá entrar no programa </w:t>
                            </w:r>
                          </w:p>
                          <w:p w:rsidR="00326C5C" w:rsidRPr="00840602" w:rsidRDefault="00326C5C" w:rsidP="00840602">
                            <w:pPr>
                              <w:pStyle w:val="Morada"/>
                              <w:jc w:val="center"/>
                              <w:rPr>
                                <w:sz w:val="24"/>
                                <w:lang w:val="pt-PT"/>
                              </w:rPr>
                            </w:pPr>
                          </w:p>
                          <w:p w:rsidR="00326C5C" w:rsidRPr="00840602" w:rsidRDefault="00326C5C" w:rsidP="00840602">
                            <w:pPr>
                              <w:pStyle w:val="Morada"/>
                              <w:jc w:val="center"/>
                              <w:rPr>
                                <w:sz w:val="24"/>
                                <w:lang w:val="pt-PT"/>
                              </w:rPr>
                            </w:pPr>
                            <w:r w:rsidRPr="00840602">
                              <w:rPr>
                                <w:sz w:val="24"/>
                                <w:lang w:val="pt-PT"/>
                              </w:rPr>
                              <w:t>Botão de Saída:</w:t>
                            </w:r>
                          </w:p>
                          <w:p w:rsidR="00326C5C" w:rsidRPr="00840602" w:rsidRDefault="00326C5C" w:rsidP="00840602">
                            <w:pPr>
                              <w:pStyle w:val="Morada"/>
                              <w:jc w:val="center"/>
                              <w:rPr>
                                <w:sz w:val="24"/>
                                <w:lang w:val="pt-PT"/>
                              </w:rPr>
                            </w:pPr>
                            <w:r w:rsidRPr="00840602">
                              <w:rPr>
                                <w:sz w:val="24"/>
                                <w:lang w:val="pt-PT"/>
                              </w:rPr>
                              <w:t>- Se clicar aqui irá sair do programa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7647EA" w:rsidRPr="00840602" w:rsidRDefault="00840602" w:rsidP="00840602">
            <w:pPr>
              <w:pStyle w:val="Morada"/>
              <w:jc w:val="center"/>
              <w:rPr>
                <w:sz w:val="24"/>
                <w:lang w:val="pt-PT"/>
              </w:rPr>
            </w:pPr>
            <w:r>
              <w:rPr>
                <w:noProof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-113030</wp:posOffset>
                      </wp:positionH>
                      <wp:positionV relativeFrom="paragraph">
                        <wp:posOffset>783590</wp:posOffset>
                      </wp:positionV>
                      <wp:extent cx="247650" cy="209550"/>
                      <wp:effectExtent l="0" t="0" r="19050" b="19050"/>
                      <wp:wrapNone/>
                      <wp:docPr id="28" name="Caixa de text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326C5C" w:rsidRDefault="00326C5C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28" o:spid="_x0000_s1030" type="#_x0000_t202" style="position:absolute;left:0;text-align:left;margin-left:-8.9pt;margin-top:61.7pt;width:19.5pt;height:1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" fillcolor="white [3201]" strokeweight=".5pt">
                      <v:textbox>
                        <w:txbxContent>
                          <w:p w:rsidR="00326C5C" w:rsidRDefault="00326C5C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647EA" w:rsidRDefault="00840602">
      <w:pPr>
        <w:pStyle w:val="Morada"/>
        <w:rPr>
          <w:sz w:val="20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82550</wp:posOffset>
                </wp:positionV>
                <wp:extent cx="3009900" cy="45719"/>
                <wp:effectExtent l="0" t="76200" r="0" b="50165"/>
                <wp:wrapNone/>
                <wp:docPr id="22" name="Conexão reta unidirecion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B1D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2" o:spid="_x0000_s1026" type="#_x0000_t32" style="position:absolute;margin-left:0;margin-top:6.5pt;width:237pt;height:3.6pt;flip:y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" strokecolor="black [3200]" strokeweight="1.5pt">
                <v:stroke endarrow="block"/>
                <w10:wrap anchorx="margin"/>
              </v:shape>
            </w:pict>
          </mc:Fallback>
        </mc:AlternateContent>
      </w:r>
      <w:r w:rsidR="007647EA">
        <w:rPr>
          <w:lang w:val="pt-PT"/>
        </w:rPr>
        <w:t xml:space="preserve">                                              </w:t>
      </w:r>
      <w:r w:rsidR="007647EA">
        <w:rPr>
          <w:sz w:val="20"/>
          <w:lang w:val="pt-PT"/>
        </w:rPr>
        <w:t xml:space="preserve">                                                                                            </w:t>
      </w:r>
      <w:r w:rsidR="00326C5C">
        <w:rPr>
          <w:sz w:val="20"/>
          <w:lang w:val="pt-PT"/>
        </w:rPr>
        <w:t>-</w:t>
      </w:r>
    </w:p>
    <w:p w:rsidR="00920F72" w:rsidRDefault="00920F72">
      <w:pPr>
        <w:pStyle w:val="Morada"/>
        <w:rPr>
          <w:sz w:val="20"/>
          <w:lang w:val="pt-PT"/>
        </w:rPr>
      </w:pPr>
    </w:p>
    <w:p w:rsidR="00920F72" w:rsidRDefault="00920F72">
      <w:pPr>
        <w:pStyle w:val="Morada"/>
        <w:rPr>
          <w:sz w:val="20"/>
          <w:lang w:val="pt-PT"/>
        </w:rPr>
      </w:pPr>
    </w:p>
    <w:p w:rsidR="00920F72" w:rsidRDefault="00920F72">
      <w:pPr>
        <w:pStyle w:val="Morada"/>
        <w:rPr>
          <w:sz w:val="20"/>
          <w:lang w:val="pt-PT"/>
        </w:rPr>
      </w:pPr>
    </w:p>
    <w:p w:rsidR="00920F72" w:rsidRDefault="00920F72">
      <w:pPr>
        <w:pStyle w:val="Morada"/>
        <w:rPr>
          <w:sz w:val="20"/>
          <w:lang w:val="pt-PT"/>
        </w:rPr>
      </w:pPr>
      <w:r>
        <w:rPr>
          <w:sz w:val="20"/>
          <w:lang w:val="pt-PT"/>
        </w:rPr>
        <w:t xml:space="preserve">                                                                                   </w:t>
      </w:r>
    </w:p>
    <w:p w:rsidR="00920F72" w:rsidRDefault="00920F72">
      <w:pPr>
        <w:pStyle w:val="Morada"/>
        <w:rPr>
          <w:sz w:val="20"/>
          <w:lang w:val="pt-PT"/>
        </w:rPr>
      </w:pPr>
      <w:r>
        <w:rPr>
          <w:sz w:val="20"/>
          <w:lang w:val="pt-PT"/>
        </w:rPr>
        <w:t xml:space="preserve">                                       </w:t>
      </w:r>
    </w:p>
    <w:p w:rsidR="00920F72" w:rsidRDefault="00840602">
      <w:pPr>
        <w:pStyle w:val="Morada"/>
        <w:rPr>
          <w:sz w:val="20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C61EF1" wp14:editId="289DC3B1">
                <wp:simplePos x="0" y="0"/>
                <wp:positionH relativeFrom="margin">
                  <wp:posOffset>2639060</wp:posOffset>
                </wp:positionH>
                <wp:positionV relativeFrom="paragraph">
                  <wp:posOffset>80010</wp:posOffset>
                </wp:positionV>
                <wp:extent cx="247650" cy="257175"/>
                <wp:effectExtent l="0" t="0" r="19050" b="28575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6C5C" w:rsidRDefault="00920F72" w:rsidP="00326C5C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61EF1" id="Caixa de texto 29" o:spid="_x0000_s1031" type="#_x0000_t202" style="position:absolute;margin-left:207.8pt;margin-top:6.3pt;width:19.5pt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" fillcolor="white [3201]" strokeweight=".5pt">
                <v:textbox>
                  <w:txbxContent>
                    <w:p w:rsidR="00326C5C" w:rsidRDefault="00920F72" w:rsidP="00326C5C"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20F72" w:rsidRDefault="00920F72">
      <w:pPr>
        <w:pStyle w:val="Morada"/>
        <w:rPr>
          <w:sz w:val="20"/>
          <w:lang w:val="pt-PT"/>
        </w:rPr>
      </w:pPr>
    </w:p>
    <w:p w:rsidR="00920F72" w:rsidRDefault="00840602">
      <w:pPr>
        <w:pStyle w:val="Morada"/>
        <w:rPr>
          <w:sz w:val="20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9DBC70" wp14:editId="5E52DA5F">
                <wp:simplePos x="0" y="0"/>
                <wp:positionH relativeFrom="column">
                  <wp:posOffset>1514474</wp:posOffset>
                </wp:positionH>
                <wp:positionV relativeFrom="paragraph">
                  <wp:posOffset>67309</wp:posOffset>
                </wp:positionV>
                <wp:extent cx="1552575" cy="273685"/>
                <wp:effectExtent l="0" t="57150" r="9525" b="31115"/>
                <wp:wrapNone/>
                <wp:docPr id="23" name="Conexão reta unidirecion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273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52781" id="Conexão reta unidirecional 23" o:spid="_x0000_s1026" type="#_x0000_t32" style="position:absolute;margin-left:119.25pt;margin-top:5.3pt;width:122.25pt;height:21.5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" strokecolor="black [3200]" strokeweight="1.5pt">
                <v:stroke endarrow="block"/>
              </v:shape>
            </w:pict>
          </mc:Fallback>
        </mc:AlternateContent>
      </w:r>
    </w:p>
    <w:p w:rsidR="00F622A9" w:rsidRDefault="00920F72">
      <w:pPr>
        <w:pStyle w:val="Morada"/>
        <w:rPr>
          <w:sz w:val="20"/>
          <w:lang w:val="pt-PT"/>
        </w:rPr>
      </w:pPr>
      <w:r>
        <w:rPr>
          <w:sz w:val="20"/>
          <w:lang w:val="pt-PT"/>
        </w:rPr>
        <w:t xml:space="preserve">                                                                                       </w:t>
      </w:r>
    </w:p>
    <w:p w:rsidR="00F622A9" w:rsidRDefault="00840602">
      <w:pPr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01C61EF1" wp14:editId="289DC3B1">
                <wp:simplePos x="0" y="0"/>
                <wp:positionH relativeFrom="column">
                  <wp:posOffset>2667000</wp:posOffset>
                </wp:positionH>
                <wp:positionV relativeFrom="paragraph">
                  <wp:posOffset>563245</wp:posOffset>
                </wp:positionV>
                <wp:extent cx="247650" cy="228600"/>
                <wp:effectExtent l="0" t="0" r="19050" b="1905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0F72" w:rsidRDefault="00920F72" w:rsidP="00920F72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61EF1" id="Caixa de texto 30" o:spid="_x0000_s1032" type="#_x0000_t202" style="position:absolute;margin-left:210pt;margin-top:44.35pt;width:19.5pt;height:18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" fillcolor="white [3201]" strokeweight=".5pt">
                <v:textbox>
                  <w:txbxContent>
                    <w:p w:rsidR="00920F72" w:rsidRDefault="00920F72" w:rsidP="00920F72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CE3A92" wp14:editId="3BA9B128">
                <wp:simplePos x="0" y="0"/>
                <wp:positionH relativeFrom="column">
                  <wp:posOffset>1571625</wp:posOffset>
                </wp:positionH>
                <wp:positionV relativeFrom="paragraph">
                  <wp:posOffset>807720</wp:posOffset>
                </wp:positionV>
                <wp:extent cx="1438275" cy="447675"/>
                <wp:effectExtent l="0" t="38100" r="47625" b="28575"/>
                <wp:wrapNone/>
                <wp:docPr id="25" name="Conexão reta unidirecion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D26AD" id="Conexão reta unidirecional 25" o:spid="_x0000_s1026" type="#_x0000_t32" style="position:absolute;margin-left:123.75pt;margin-top:63.6pt;width:113.25pt;height:35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C61EF1" wp14:editId="289DC3B1">
                <wp:simplePos x="0" y="0"/>
                <wp:positionH relativeFrom="column">
                  <wp:posOffset>2590800</wp:posOffset>
                </wp:positionH>
                <wp:positionV relativeFrom="paragraph">
                  <wp:posOffset>1344295</wp:posOffset>
                </wp:positionV>
                <wp:extent cx="247650" cy="257175"/>
                <wp:effectExtent l="0" t="0" r="19050" b="28575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0F72" w:rsidRDefault="00920F72" w:rsidP="00920F72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61EF1" id="Caixa de texto 31" o:spid="_x0000_s1033" type="#_x0000_t202" style="position:absolute;margin-left:204pt;margin-top:105.85pt;width:19.5pt;height:2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" fillcolor="white [3201]" strokeweight=".5pt">
                <v:textbox>
                  <w:txbxContent>
                    <w:p w:rsidR="00920F72" w:rsidRDefault="00920F72" w:rsidP="00920F72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32EEC6" wp14:editId="16FEF148">
                <wp:simplePos x="0" y="0"/>
                <wp:positionH relativeFrom="column">
                  <wp:posOffset>1552575</wp:posOffset>
                </wp:positionH>
                <wp:positionV relativeFrom="paragraph">
                  <wp:posOffset>1579245</wp:posOffset>
                </wp:positionV>
                <wp:extent cx="1524000" cy="419100"/>
                <wp:effectExtent l="0" t="57150" r="0" b="19050"/>
                <wp:wrapNone/>
                <wp:docPr id="26" name="Conexão reta unidirecion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9E687" id="Conexão reta unidirecional 26" o:spid="_x0000_s1026" type="#_x0000_t32" style="position:absolute;margin-left:122.25pt;margin-top:124.35pt;width:120pt;height:33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C61EF1" wp14:editId="289DC3B1">
                <wp:simplePos x="0" y="0"/>
                <wp:positionH relativeFrom="margin">
                  <wp:posOffset>2600325</wp:posOffset>
                </wp:positionH>
                <wp:positionV relativeFrom="paragraph">
                  <wp:posOffset>2144395</wp:posOffset>
                </wp:positionV>
                <wp:extent cx="247650" cy="247650"/>
                <wp:effectExtent l="0" t="0" r="19050" b="1905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0F72" w:rsidRDefault="00920F72" w:rsidP="00920F72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61EF1" id="Caixa de texto 32" o:spid="_x0000_s1034" type="#_x0000_t202" style="position:absolute;margin-left:204.75pt;margin-top:168.85pt;width:19.5pt;height:19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" fillcolor="white [3201]" strokeweight=".5pt">
                <v:textbox>
                  <w:txbxContent>
                    <w:p w:rsidR="00920F72" w:rsidRDefault="00920F72" w:rsidP="00920F72"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5352D7" wp14:editId="3F9DD247">
                <wp:simplePos x="0" y="0"/>
                <wp:positionH relativeFrom="column">
                  <wp:posOffset>-295276</wp:posOffset>
                </wp:positionH>
                <wp:positionV relativeFrom="paragraph">
                  <wp:posOffset>2484120</wp:posOffset>
                </wp:positionV>
                <wp:extent cx="3362325" cy="590550"/>
                <wp:effectExtent l="0" t="57150" r="9525" b="19050"/>
                <wp:wrapNone/>
                <wp:docPr id="27" name="Conexão reta unidirecion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23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38787" id="Conexão reta unidirecional 27" o:spid="_x0000_s1026" type="#_x0000_t32" style="position:absolute;margin-left:-23.25pt;margin-top:195.6pt;width:264.75pt;height:46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" strokecolor="black [3200]" strokeweight="1.5pt">
                <v:stroke endarrow="block"/>
              </v:shape>
            </w:pict>
          </mc:Fallback>
        </mc:AlternateContent>
      </w:r>
      <w:r w:rsidR="00324DBB">
        <w:rPr>
          <w:lang w:val="pt-PT"/>
        </w:rPr>
        <w:t xml:space="preserve"> </w:t>
      </w:r>
      <w:r w:rsidR="00F622A9">
        <w:rPr>
          <w:lang w:val="pt-PT"/>
        </w:rPr>
        <w:br w:type="page"/>
      </w:r>
    </w:p>
    <w:p w:rsidR="00F622A9" w:rsidRDefault="00920F72">
      <w:pPr>
        <w:pStyle w:val="Morada"/>
        <w:rPr>
          <w:sz w:val="20"/>
          <w:lang w:val="pt-PT"/>
        </w:rPr>
      </w:pPr>
      <w:r>
        <w:rPr>
          <w:sz w:val="20"/>
          <w:lang w:val="pt-PT"/>
        </w:rPr>
        <w:lastRenderedPageBreak/>
        <w:t xml:space="preserve">   </w:t>
      </w:r>
    </w:p>
    <w:p w:rsidR="00E33906" w:rsidRDefault="00E33906" w:rsidP="00324DBB">
      <w:pPr>
        <w:pStyle w:val="Morada"/>
        <w:jc w:val="center"/>
        <w:rPr>
          <w:rFonts w:asciiTheme="majorHAnsi" w:eastAsiaTheme="majorEastAsia" w:hAnsiTheme="majorHAnsi" w:cstheme="majorBidi"/>
          <w:b/>
          <w:bCs/>
          <w:color w:val="352F25" w:themeColor="text2"/>
          <w:sz w:val="32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leftMargin">
              <wp:posOffset>1000125</wp:posOffset>
            </wp:positionH>
            <wp:positionV relativeFrom="paragraph">
              <wp:posOffset>308610</wp:posOffset>
            </wp:positionV>
            <wp:extent cx="532765" cy="2181225"/>
            <wp:effectExtent l="0" t="0" r="635" b="9525"/>
            <wp:wrapNone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6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3906" w:rsidRDefault="00E33906" w:rsidP="00324DBB">
      <w:pPr>
        <w:pStyle w:val="Morada"/>
        <w:jc w:val="center"/>
        <w:rPr>
          <w:rFonts w:asciiTheme="majorHAnsi" w:eastAsiaTheme="majorEastAsia" w:hAnsiTheme="majorHAnsi" w:cstheme="majorBidi"/>
          <w:b/>
          <w:bCs/>
          <w:color w:val="352F25" w:themeColor="text2"/>
          <w:sz w:val="32"/>
          <w:lang w:val="pt-PT"/>
        </w:rPr>
      </w:pPr>
    </w:p>
    <w:p w:rsidR="00324DBB" w:rsidRDefault="00324DBB" w:rsidP="001604AD">
      <w:pPr>
        <w:pStyle w:val="cabealho10"/>
        <w:jc w:val="center"/>
        <w:rPr>
          <w:lang w:val="pt-PT"/>
        </w:rPr>
      </w:pPr>
      <w:bookmarkStart w:id="6" w:name="_Toc74910853"/>
      <w:r>
        <w:rPr>
          <w:lang w:val="pt-PT"/>
        </w:rPr>
        <w:t>Menu</w:t>
      </w:r>
      <w:bookmarkEnd w:id="6"/>
    </w:p>
    <w:p w:rsidR="00324DBB" w:rsidRDefault="00324DBB">
      <w:pPr>
        <w:pStyle w:val="Morada"/>
        <w:rPr>
          <w:rFonts w:asciiTheme="majorHAnsi" w:eastAsiaTheme="majorEastAsia" w:hAnsiTheme="majorHAnsi" w:cstheme="majorBidi"/>
          <w:b/>
          <w:bCs/>
          <w:color w:val="352F25" w:themeColor="text2"/>
          <w:sz w:val="32"/>
          <w:lang w:val="pt-PT"/>
        </w:rPr>
      </w:pPr>
    </w:p>
    <w:p w:rsidR="00E33906" w:rsidRDefault="00E33906" w:rsidP="00E33906">
      <w:pPr>
        <w:pStyle w:val="Morada"/>
        <w:jc w:val="center"/>
        <w:rPr>
          <w:sz w:val="20"/>
          <w:lang w:val="pt-PT"/>
        </w:rPr>
      </w:pPr>
    </w:p>
    <w:p w:rsidR="00324DBB" w:rsidRPr="00E33906" w:rsidRDefault="00324DBB" w:rsidP="00E33906">
      <w:pPr>
        <w:pStyle w:val="Morada"/>
        <w:jc w:val="center"/>
        <w:rPr>
          <w:sz w:val="24"/>
          <w:lang w:val="pt-PT"/>
        </w:rPr>
      </w:pPr>
      <w:r w:rsidRPr="00E33906">
        <w:rPr>
          <w:sz w:val="24"/>
          <w:lang w:val="pt-PT"/>
        </w:rPr>
        <w:t>Ao entrar no programa irá sempre visualizar este</w:t>
      </w:r>
    </w:p>
    <w:p w:rsidR="00324DBB" w:rsidRPr="00E33906" w:rsidRDefault="00324DBB" w:rsidP="00E33906">
      <w:pPr>
        <w:pStyle w:val="Morada"/>
        <w:jc w:val="center"/>
        <w:rPr>
          <w:sz w:val="24"/>
          <w:lang w:val="pt-PT"/>
        </w:rPr>
      </w:pPr>
      <w:r w:rsidRPr="00E33906">
        <w:rPr>
          <w:sz w:val="24"/>
          <w:lang w:val="pt-PT"/>
        </w:rPr>
        <w:t>menu que tem vários ícones.</w:t>
      </w:r>
    </w:p>
    <w:p w:rsidR="007C4898" w:rsidRPr="00E33906" w:rsidRDefault="00324DBB" w:rsidP="00E33906">
      <w:pPr>
        <w:pStyle w:val="Morada"/>
        <w:jc w:val="center"/>
        <w:rPr>
          <w:sz w:val="24"/>
          <w:lang w:val="pt-PT"/>
        </w:rPr>
      </w:pPr>
      <w:r w:rsidRPr="00E33906">
        <w:rPr>
          <w:sz w:val="24"/>
          <w:lang w:val="pt-PT"/>
        </w:rPr>
        <w:t>Cada ícone irá ter uma funç</w:t>
      </w:r>
      <w:r w:rsidR="007C4898" w:rsidRPr="00E33906">
        <w:rPr>
          <w:sz w:val="24"/>
          <w:lang w:val="pt-PT"/>
        </w:rPr>
        <w:t>ão e quando está a ser</w:t>
      </w:r>
    </w:p>
    <w:p w:rsidR="007C4898" w:rsidRPr="00E33906" w:rsidRDefault="007C4898" w:rsidP="00E33906">
      <w:pPr>
        <w:pStyle w:val="Morada"/>
        <w:jc w:val="center"/>
        <w:rPr>
          <w:sz w:val="24"/>
          <w:lang w:val="pt-PT"/>
        </w:rPr>
      </w:pPr>
      <w:r w:rsidRPr="00E33906">
        <w:rPr>
          <w:sz w:val="24"/>
          <w:lang w:val="pt-PT"/>
        </w:rPr>
        <w:t>utilizado é mostrado com mais destaque, como o</w:t>
      </w:r>
    </w:p>
    <w:p w:rsidR="00324DBB" w:rsidRPr="00E33906" w:rsidRDefault="007C4898" w:rsidP="00E33906">
      <w:pPr>
        <w:pStyle w:val="Morada"/>
        <w:jc w:val="center"/>
        <w:rPr>
          <w:sz w:val="24"/>
          <w:lang w:val="pt-PT"/>
        </w:rPr>
      </w:pPr>
      <w:r w:rsidRPr="00E33906">
        <w:rPr>
          <w:sz w:val="24"/>
          <w:lang w:val="pt-PT"/>
        </w:rPr>
        <w:t>exemplo.</w:t>
      </w:r>
    </w:p>
    <w:p w:rsidR="00E33906" w:rsidRDefault="00E33906">
      <w:pPr>
        <w:pStyle w:val="Morada"/>
        <w:rPr>
          <w:rFonts w:asciiTheme="majorHAnsi" w:eastAsiaTheme="majorEastAsia" w:hAnsiTheme="majorHAnsi" w:cstheme="majorBidi"/>
          <w:b/>
          <w:bCs/>
          <w:color w:val="352F25" w:themeColor="text2"/>
          <w:sz w:val="32"/>
          <w:lang w:val="pt-PT"/>
        </w:rPr>
      </w:pPr>
    </w:p>
    <w:p w:rsidR="00E33906" w:rsidRDefault="00E33906">
      <w:pPr>
        <w:pStyle w:val="Morada"/>
        <w:rPr>
          <w:rFonts w:asciiTheme="majorHAnsi" w:eastAsiaTheme="majorEastAsia" w:hAnsiTheme="majorHAnsi" w:cstheme="majorBidi"/>
          <w:b/>
          <w:bCs/>
          <w:color w:val="352F25" w:themeColor="text2"/>
          <w:sz w:val="32"/>
          <w:lang w:val="pt-PT"/>
        </w:rPr>
      </w:pPr>
    </w:p>
    <w:p w:rsidR="00840602" w:rsidRPr="001604AD" w:rsidRDefault="00E33906" w:rsidP="001604AD">
      <w:pPr>
        <w:pStyle w:val="cabealho10"/>
        <w:jc w:val="center"/>
        <w:rPr>
          <w:rStyle w:val="CarterdeCabealho1"/>
          <w:b/>
          <w:bCs/>
        </w:rPr>
      </w:pPr>
      <w:bookmarkStart w:id="7" w:name="_Toc74910854"/>
      <w:r w:rsidRPr="001604AD">
        <w:rPr>
          <w:noProof/>
          <w:lang w:val="pt-PT" w:eastAsia="pt-PT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412115</wp:posOffset>
            </wp:positionV>
            <wp:extent cx="5048250" cy="3248025"/>
            <wp:effectExtent l="0" t="0" r="0" b="9525"/>
            <wp:wrapTopAndBottom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04AD" w:rsidRPr="001604AD">
        <w:rPr>
          <w:lang w:val="pt-PT"/>
        </w:rPr>
        <w:t>E</w:t>
      </w:r>
      <w:r w:rsidR="00F622A9" w:rsidRPr="001604AD">
        <w:rPr>
          <w:rStyle w:val="CarterdeCabealho1"/>
          <w:b/>
          <w:bCs/>
          <w:lang w:val="pt-PT"/>
        </w:rPr>
        <w:t>scolha</w:t>
      </w:r>
      <w:r w:rsidR="00F622A9" w:rsidRPr="001604AD">
        <w:rPr>
          <w:rStyle w:val="CarterdeCabealho1"/>
          <w:b/>
          <w:bCs/>
        </w:rPr>
        <w:t xml:space="preserve"> das</w:t>
      </w:r>
      <w:r w:rsidR="00F622A9" w:rsidRPr="001604AD">
        <w:rPr>
          <w:rStyle w:val="CarterdeCabealho1"/>
          <w:b/>
          <w:bCs/>
          <w:lang w:val="pt-PT"/>
        </w:rPr>
        <w:t xml:space="preserve"> Matérias</w:t>
      </w:r>
      <w:r w:rsidR="00F622A9" w:rsidRPr="001604AD">
        <w:rPr>
          <w:rStyle w:val="CarterdeCabealho1"/>
          <w:b/>
          <w:bCs/>
        </w:rPr>
        <w:t xml:space="preserve"> com</w:t>
      </w:r>
      <w:r w:rsidR="00F622A9" w:rsidRPr="001604AD">
        <w:rPr>
          <w:rStyle w:val="CarterdeCabealho1"/>
          <w:b/>
          <w:bCs/>
          <w:lang w:val="pt-PT"/>
        </w:rPr>
        <w:t xml:space="preserve"> mais Dificuldades</w:t>
      </w:r>
      <w:bookmarkEnd w:id="7"/>
    </w:p>
    <w:p w:rsidR="00E33906" w:rsidRDefault="00E33906" w:rsidP="00E33906">
      <w:pPr>
        <w:pStyle w:val="Morada"/>
        <w:rPr>
          <w:rFonts w:asciiTheme="majorHAnsi" w:eastAsiaTheme="majorEastAsia" w:hAnsiTheme="majorHAnsi" w:cstheme="majorBidi"/>
          <w:b/>
          <w:bCs/>
          <w:color w:val="352F25" w:themeColor="text2"/>
          <w:sz w:val="32"/>
          <w:lang w:val="pt-PT"/>
        </w:rPr>
      </w:pPr>
    </w:p>
    <w:p w:rsidR="00E33906" w:rsidRPr="00E33906" w:rsidRDefault="00E33906" w:rsidP="00E33906">
      <w:pPr>
        <w:pStyle w:val="Morada"/>
        <w:jc w:val="center"/>
        <w:rPr>
          <w:sz w:val="24"/>
          <w:lang w:val="pt-PT"/>
        </w:rPr>
      </w:pPr>
      <w:r w:rsidRPr="00E33906">
        <w:rPr>
          <w:sz w:val="24"/>
          <w:lang w:val="pt-PT"/>
        </w:rPr>
        <w:t>Quando entra no programa irá diretamente para este menu.</w:t>
      </w:r>
    </w:p>
    <w:p w:rsidR="00E33906" w:rsidRDefault="00E33906" w:rsidP="00E33906">
      <w:pPr>
        <w:pStyle w:val="Morada"/>
        <w:jc w:val="center"/>
        <w:rPr>
          <w:sz w:val="24"/>
          <w:lang w:val="pt-PT"/>
        </w:rPr>
      </w:pPr>
      <w:r w:rsidRPr="00E33906">
        <w:rPr>
          <w:sz w:val="24"/>
          <w:lang w:val="pt-PT"/>
        </w:rPr>
        <w:t>Este menu tem o objetivo de apresentar ou mostrar os alunos já inscritos com as matérias associadas, e esses mesmos alunos associados aos explicadores dessas mesmas matérias</w:t>
      </w:r>
    </w:p>
    <w:p w:rsidR="001300AA" w:rsidRDefault="001300AA" w:rsidP="00E33906">
      <w:pPr>
        <w:pStyle w:val="Morada"/>
        <w:jc w:val="center"/>
        <w:rPr>
          <w:sz w:val="24"/>
          <w:lang w:val="pt-PT"/>
        </w:rPr>
      </w:pPr>
    </w:p>
    <w:p w:rsidR="00E33906" w:rsidRDefault="00E33906" w:rsidP="00E33906">
      <w:pPr>
        <w:pStyle w:val="Morada"/>
        <w:jc w:val="center"/>
        <w:rPr>
          <w:sz w:val="24"/>
          <w:lang w:val="pt-PT"/>
        </w:rPr>
      </w:pPr>
      <w:r>
        <w:rPr>
          <w:sz w:val="24"/>
          <w:lang w:val="pt-PT"/>
        </w:rPr>
        <w:t>Exemplo:</w:t>
      </w:r>
    </w:p>
    <w:p w:rsidR="00E33906" w:rsidRDefault="00E33906" w:rsidP="00E33906">
      <w:pPr>
        <w:pStyle w:val="Morada"/>
        <w:jc w:val="center"/>
        <w:rPr>
          <w:sz w:val="24"/>
          <w:lang w:val="pt-PT"/>
        </w:rPr>
      </w:pPr>
      <w:r>
        <w:rPr>
          <w:sz w:val="24"/>
          <w:lang w:val="pt-PT"/>
        </w:rPr>
        <w:t xml:space="preserve">O aluno José Pedro tem dúvidas </w:t>
      </w:r>
      <w:r w:rsidR="001300AA">
        <w:rPr>
          <w:sz w:val="24"/>
          <w:lang w:val="pt-PT"/>
        </w:rPr>
        <w:t>na matéria Ciências e está inscrito para puder tirar essas mesmas dúvidas com a explicadora Paula Horta.</w:t>
      </w:r>
    </w:p>
    <w:p w:rsidR="001300AA" w:rsidRDefault="001300AA" w:rsidP="00E33906">
      <w:pPr>
        <w:pStyle w:val="Morada"/>
        <w:jc w:val="center"/>
        <w:rPr>
          <w:sz w:val="24"/>
          <w:lang w:val="pt-PT"/>
        </w:rPr>
      </w:pPr>
    </w:p>
    <w:p w:rsidR="001300AA" w:rsidRDefault="001300AA" w:rsidP="00E33906">
      <w:pPr>
        <w:pStyle w:val="Morada"/>
        <w:jc w:val="center"/>
        <w:rPr>
          <w:sz w:val="24"/>
          <w:lang w:val="pt-PT"/>
        </w:rPr>
      </w:pPr>
      <w:r>
        <w:rPr>
          <w:sz w:val="24"/>
          <w:lang w:val="pt-PT"/>
        </w:rPr>
        <w:t>Se quiser continuar o resto do programa basta clicar em cima dos ícones.</w:t>
      </w:r>
    </w:p>
    <w:p w:rsidR="001300AA" w:rsidRPr="00E33906" w:rsidRDefault="001300AA" w:rsidP="00E33906">
      <w:pPr>
        <w:pStyle w:val="Morada"/>
        <w:jc w:val="center"/>
        <w:rPr>
          <w:sz w:val="24"/>
          <w:lang w:val="pt-PT"/>
        </w:rPr>
      </w:pPr>
    </w:p>
    <w:p w:rsidR="00E33906" w:rsidRDefault="00E33906" w:rsidP="00E33906">
      <w:pPr>
        <w:pStyle w:val="Morada"/>
        <w:jc w:val="center"/>
        <w:rPr>
          <w:rFonts w:asciiTheme="majorHAnsi" w:eastAsiaTheme="majorEastAsia" w:hAnsiTheme="majorHAnsi" w:cstheme="majorBidi"/>
          <w:b/>
          <w:bCs/>
          <w:color w:val="352F25" w:themeColor="text2"/>
          <w:sz w:val="32"/>
          <w:lang w:val="pt-PT"/>
        </w:rPr>
      </w:pPr>
    </w:p>
    <w:p w:rsidR="00462F92" w:rsidRDefault="00462F92" w:rsidP="00840602">
      <w:pPr>
        <w:pStyle w:val="Morada"/>
        <w:jc w:val="center"/>
        <w:rPr>
          <w:rFonts w:asciiTheme="majorHAnsi" w:eastAsiaTheme="majorEastAsia" w:hAnsiTheme="majorHAnsi" w:cstheme="majorBidi"/>
          <w:b/>
          <w:bCs/>
          <w:color w:val="352F25" w:themeColor="text2"/>
          <w:sz w:val="32"/>
          <w:lang w:val="pt-PT"/>
        </w:rPr>
      </w:pPr>
    </w:p>
    <w:p w:rsidR="004A119A" w:rsidRDefault="004A119A" w:rsidP="00840602">
      <w:pPr>
        <w:pStyle w:val="Morada"/>
        <w:jc w:val="center"/>
        <w:rPr>
          <w:rFonts w:asciiTheme="majorHAnsi" w:eastAsiaTheme="majorEastAsia" w:hAnsiTheme="majorHAnsi" w:cstheme="majorBidi"/>
          <w:b/>
          <w:bCs/>
          <w:color w:val="352F25" w:themeColor="text2"/>
          <w:sz w:val="32"/>
          <w:lang w:val="pt-PT"/>
        </w:rPr>
      </w:pPr>
    </w:p>
    <w:p w:rsidR="00E33906" w:rsidRPr="004A119A" w:rsidRDefault="00A028E9" w:rsidP="001604AD">
      <w:pPr>
        <w:pStyle w:val="cabealho10"/>
        <w:jc w:val="center"/>
        <w:rPr>
          <w:rFonts w:asciiTheme="minorHAnsi" w:eastAsiaTheme="minorHAnsi" w:hAnsiTheme="minorHAnsi" w:cstheme="minorBidi"/>
          <w:color w:val="4D4436" w:themeColor="text2" w:themeTint="E6"/>
          <w:sz w:val="20"/>
          <w:lang w:val="pt-PT"/>
        </w:rPr>
      </w:pPr>
      <w:bookmarkStart w:id="8" w:name="_Toc74910855"/>
      <w:r>
        <w:rPr>
          <w:lang w:val="pt-PT"/>
        </w:rPr>
        <w:t>Verificação da Conta</w:t>
      </w:r>
      <w:bookmarkEnd w:id="8"/>
    </w:p>
    <w:p w:rsidR="00840602" w:rsidRDefault="00840602" w:rsidP="00840602">
      <w:pPr>
        <w:pStyle w:val="Morada"/>
        <w:jc w:val="center"/>
        <w:rPr>
          <w:rFonts w:asciiTheme="majorHAnsi" w:eastAsiaTheme="majorEastAsia" w:hAnsiTheme="majorHAnsi" w:cstheme="majorBidi"/>
          <w:b/>
          <w:bCs/>
          <w:color w:val="352F25" w:themeColor="text2"/>
          <w:sz w:val="32"/>
          <w:lang w:val="pt-PT"/>
        </w:rPr>
      </w:pPr>
    </w:p>
    <w:p w:rsidR="00E33906" w:rsidRDefault="00A028E9" w:rsidP="00A028E9">
      <w:pPr>
        <w:pStyle w:val="Morada"/>
        <w:jc w:val="both"/>
        <w:rPr>
          <w:sz w:val="20"/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5093970" cy="3228975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97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E9" w:rsidRDefault="00A028E9" w:rsidP="00A028E9">
      <w:pPr>
        <w:pStyle w:val="Morada"/>
        <w:jc w:val="both"/>
        <w:rPr>
          <w:sz w:val="20"/>
          <w:lang w:val="pt-PT"/>
        </w:rPr>
      </w:pPr>
    </w:p>
    <w:p w:rsidR="007A51F7" w:rsidRPr="00840602" w:rsidRDefault="00A028E9" w:rsidP="007A51F7">
      <w:pPr>
        <w:pStyle w:val="Morada"/>
        <w:jc w:val="center"/>
        <w:rPr>
          <w:sz w:val="24"/>
          <w:lang w:val="pt-PT"/>
        </w:rPr>
      </w:pPr>
      <w:r w:rsidRPr="00840602">
        <w:rPr>
          <w:sz w:val="24"/>
          <w:lang w:val="pt-PT"/>
        </w:rPr>
        <w:t xml:space="preserve">Ao </w:t>
      </w:r>
      <w:r w:rsidR="007A51F7" w:rsidRPr="00840602">
        <w:rPr>
          <w:sz w:val="24"/>
          <w:lang w:val="pt-PT"/>
        </w:rPr>
        <w:t>c</w:t>
      </w:r>
      <w:r w:rsidRPr="00840602">
        <w:rPr>
          <w:sz w:val="24"/>
          <w:lang w:val="pt-PT"/>
        </w:rPr>
        <w:t xml:space="preserve">licar no ícone do computador irá ser </w:t>
      </w:r>
      <w:r w:rsidR="007A51F7" w:rsidRPr="00840602">
        <w:rPr>
          <w:sz w:val="24"/>
          <w:lang w:val="pt-PT"/>
        </w:rPr>
        <w:t>redirecionado para este menu onde pode visualizar algumas informações além da password, mas como o primeiro nome, ultimo nome, o seu ID, a morada de onde vive e cidade de onde vive dos alunos.</w:t>
      </w:r>
    </w:p>
    <w:p w:rsidR="007A51F7" w:rsidRDefault="007A51F7" w:rsidP="007A51F7">
      <w:pPr>
        <w:pStyle w:val="Morada"/>
        <w:jc w:val="center"/>
        <w:rPr>
          <w:sz w:val="20"/>
          <w:lang w:val="pt-PT"/>
        </w:rPr>
      </w:pPr>
    </w:p>
    <w:p w:rsidR="007A51F7" w:rsidRDefault="007A51F7" w:rsidP="00A028E9">
      <w:pPr>
        <w:pStyle w:val="Morada"/>
        <w:jc w:val="center"/>
        <w:rPr>
          <w:sz w:val="20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5B8860B4" wp14:editId="7E2D446A">
            <wp:extent cx="4817745" cy="2685415"/>
            <wp:effectExtent l="0" t="0" r="1905" b="63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1F7" w:rsidRPr="00840602" w:rsidRDefault="007A51F7" w:rsidP="00A028E9">
      <w:pPr>
        <w:pStyle w:val="Morada"/>
        <w:jc w:val="center"/>
        <w:rPr>
          <w:sz w:val="24"/>
          <w:lang w:val="pt-PT"/>
        </w:rPr>
      </w:pPr>
    </w:p>
    <w:p w:rsidR="007A51F7" w:rsidRPr="00840602" w:rsidRDefault="007A51F7" w:rsidP="007A51F7">
      <w:pPr>
        <w:pStyle w:val="Morada"/>
        <w:jc w:val="center"/>
        <w:rPr>
          <w:sz w:val="24"/>
          <w:lang w:val="pt-PT"/>
        </w:rPr>
      </w:pPr>
      <w:r w:rsidRPr="00840602">
        <w:rPr>
          <w:sz w:val="24"/>
          <w:lang w:val="pt-PT"/>
        </w:rPr>
        <w:t>Ao clicar no ícone da seta irá ser redirecionado para este menu onde pode visualizar algumas informações além da password, mas como o primeiro nome, ultimo nome, o seu ID, a morada de onde vive e cidade de onde vive dos explicadores.</w:t>
      </w:r>
    </w:p>
    <w:p w:rsidR="007A51F7" w:rsidRDefault="007A51F7" w:rsidP="007A51F7">
      <w:pPr>
        <w:pStyle w:val="Morada"/>
        <w:jc w:val="center"/>
        <w:rPr>
          <w:sz w:val="20"/>
          <w:lang w:val="pt-PT"/>
        </w:rPr>
      </w:pPr>
    </w:p>
    <w:p w:rsidR="004A119A" w:rsidRDefault="004A119A" w:rsidP="00A028E9">
      <w:pPr>
        <w:pStyle w:val="Morada"/>
        <w:jc w:val="center"/>
        <w:rPr>
          <w:sz w:val="20"/>
          <w:lang w:val="pt-PT"/>
        </w:rPr>
      </w:pPr>
    </w:p>
    <w:p w:rsidR="004A119A" w:rsidRDefault="004A119A" w:rsidP="001604AD">
      <w:pPr>
        <w:pStyle w:val="cabealho10"/>
        <w:jc w:val="center"/>
        <w:rPr>
          <w:lang w:val="pt-PT"/>
        </w:rPr>
      </w:pPr>
      <w:bookmarkStart w:id="9" w:name="_Toc74910856"/>
      <w:r w:rsidRPr="004A119A">
        <w:rPr>
          <w:lang w:val="pt-PT"/>
        </w:rPr>
        <w:t>Tarefas Facultadas pelo Explicador</w:t>
      </w:r>
      <w:bookmarkEnd w:id="9"/>
    </w:p>
    <w:p w:rsidR="004A119A" w:rsidRDefault="004A119A" w:rsidP="004A119A">
      <w:pPr>
        <w:jc w:val="center"/>
        <w:rPr>
          <w:rFonts w:asciiTheme="majorHAnsi" w:eastAsiaTheme="majorEastAsia" w:hAnsiTheme="majorHAnsi" w:cstheme="majorBidi"/>
          <w:b/>
          <w:bCs/>
          <w:color w:val="352F25" w:themeColor="text2"/>
          <w:sz w:val="32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045439ED" wp14:editId="605A8B9D">
            <wp:extent cx="4817745" cy="2711450"/>
            <wp:effectExtent l="0" t="0" r="1905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156" w:rsidRDefault="00525156" w:rsidP="00525156">
      <w:pPr>
        <w:jc w:val="center"/>
        <w:rPr>
          <w:sz w:val="24"/>
          <w:lang w:val="pt-PT"/>
        </w:rPr>
      </w:pPr>
      <w:r w:rsidRPr="00525156">
        <w:rPr>
          <w:sz w:val="24"/>
          <w:lang w:val="pt-PT"/>
        </w:rPr>
        <w:t>Ao clicar no ícone de um documento irá aparecer este menu. Este menu servirá para o aluno visualizar a tarefa consoante a matéria que tem para fazer.</w:t>
      </w:r>
      <w:r>
        <w:rPr>
          <w:sz w:val="24"/>
          <w:lang w:val="pt-PT"/>
        </w:rPr>
        <w:t xml:space="preserve"> </w:t>
      </w:r>
      <w:r w:rsidRPr="00525156">
        <w:rPr>
          <w:sz w:val="24"/>
          <w:lang w:val="pt-PT"/>
        </w:rPr>
        <w:t>Para puder ver ira ter de clicar numa destas disciplinas para puder entrar noutro menu</w:t>
      </w:r>
      <w:r>
        <w:rPr>
          <w:sz w:val="24"/>
          <w:lang w:val="pt-PT"/>
        </w:rPr>
        <w:t>.</w:t>
      </w:r>
    </w:p>
    <w:p w:rsidR="00525156" w:rsidRPr="00525156" w:rsidRDefault="00322914" w:rsidP="00525156">
      <w:pPr>
        <w:jc w:val="center"/>
        <w:rPr>
          <w:sz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2781300</wp:posOffset>
            </wp:positionH>
            <wp:positionV relativeFrom="paragraph">
              <wp:posOffset>8890</wp:posOffset>
            </wp:positionV>
            <wp:extent cx="3151505" cy="2098675"/>
            <wp:effectExtent l="0" t="0" r="0" b="0"/>
            <wp:wrapNone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50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156">
        <w:rPr>
          <w:noProof/>
          <w:lang w:val="pt-PT" w:eastAsia="pt-PT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posOffset>-1181100</wp:posOffset>
            </wp:positionH>
            <wp:positionV relativeFrom="paragraph">
              <wp:posOffset>38100</wp:posOffset>
            </wp:positionV>
            <wp:extent cx="3161030" cy="2070195"/>
            <wp:effectExtent l="0" t="0" r="1270" b="6350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030" cy="207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119A" w:rsidRPr="004A119A" w:rsidRDefault="004A119A" w:rsidP="00525156">
      <w:pPr>
        <w:rPr>
          <w:lang w:val="pt-PT"/>
        </w:rPr>
      </w:pPr>
    </w:p>
    <w:p w:rsidR="007A51F7" w:rsidRDefault="007A51F7" w:rsidP="00A028E9">
      <w:pPr>
        <w:pStyle w:val="Morada"/>
        <w:jc w:val="center"/>
        <w:rPr>
          <w:sz w:val="20"/>
          <w:lang w:val="pt-PT"/>
        </w:rPr>
      </w:pPr>
    </w:p>
    <w:p w:rsidR="00322914" w:rsidRDefault="00322914" w:rsidP="00A028E9">
      <w:pPr>
        <w:pStyle w:val="Morada"/>
        <w:jc w:val="center"/>
        <w:rPr>
          <w:sz w:val="20"/>
          <w:lang w:val="pt-PT"/>
        </w:rPr>
      </w:pPr>
    </w:p>
    <w:p w:rsidR="00322914" w:rsidRDefault="00322914" w:rsidP="00A028E9">
      <w:pPr>
        <w:pStyle w:val="Morada"/>
        <w:jc w:val="center"/>
        <w:rPr>
          <w:sz w:val="20"/>
          <w:lang w:val="pt-PT"/>
        </w:rPr>
      </w:pPr>
    </w:p>
    <w:p w:rsidR="00322914" w:rsidRDefault="00322914" w:rsidP="00A028E9">
      <w:pPr>
        <w:pStyle w:val="Morada"/>
        <w:jc w:val="center"/>
        <w:rPr>
          <w:sz w:val="20"/>
          <w:lang w:val="pt-PT"/>
        </w:rPr>
      </w:pPr>
    </w:p>
    <w:p w:rsidR="00322914" w:rsidRDefault="00322914" w:rsidP="00A028E9">
      <w:pPr>
        <w:pStyle w:val="Morada"/>
        <w:jc w:val="center"/>
        <w:rPr>
          <w:sz w:val="20"/>
          <w:lang w:val="pt-PT"/>
        </w:rPr>
      </w:pPr>
    </w:p>
    <w:p w:rsidR="00322914" w:rsidRDefault="00322914" w:rsidP="00A028E9">
      <w:pPr>
        <w:pStyle w:val="Morada"/>
        <w:jc w:val="center"/>
        <w:rPr>
          <w:sz w:val="20"/>
          <w:lang w:val="pt-PT"/>
        </w:rPr>
      </w:pPr>
    </w:p>
    <w:p w:rsidR="00322914" w:rsidRDefault="00322914" w:rsidP="00A028E9">
      <w:pPr>
        <w:pStyle w:val="Morada"/>
        <w:jc w:val="center"/>
        <w:rPr>
          <w:sz w:val="20"/>
          <w:lang w:val="pt-PT"/>
        </w:rPr>
      </w:pPr>
    </w:p>
    <w:p w:rsidR="00322914" w:rsidRDefault="00322914" w:rsidP="00A028E9">
      <w:pPr>
        <w:pStyle w:val="Morada"/>
        <w:jc w:val="center"/>
        <w:rPr>
          <w:sz w:val="20"/>
          <w:lang w:val="pt-PT"/>
        </w:rPr>
      </w:pPr>
    </w:p>
    <w:p w:rsidR="00322914" w:rsidRDefault="00322914" w:rsidP="00A028E9">
      <w:pPr>
        <w:pStyle w:val="Morada"/>
        <w:jc w:val="center"/>
        <w:rPr>
          <w:sz w:val="20"/>
          <w:lang w:val="pt-PT"/>
        </w:rPr>
      </w:pPr>
    </w:p>
    <w:p w:rsidR="00322914" w:rsidRDefault="00322914" w:rsidP="00A028E9">
      <w:pPr>
        <w:pStyle w:val="Morada"/>
        <w:jc w:val="center"/>
        <w:rPr>
          <w:sz w:val="20"/>
          <w:lang w:val="pt-PT"/>
        </w:rPr>
      </w:pPr>
    </w:p>
    <w:p w:rsidR="00322914" w:rsidRDefault="00322914" w:rsidP="00A028E9">
      <w:pPr>
        <w:pStyle w:val="Morada"/>
        <w:jc w:val="center"/>
        <w:rPr>
          <w:sz w:val="20"/>
          <w:lang w:val="pt-PT"/>
        </w:rPr>
      </w:pPr>
    </w:p>
    <w:p w:rsidR="00322914" w:rsidRDefault="00322914" w:rsidP="00A028E9">
      <w:pPr>
        <w:pStyle w:val="Morada"/>
        <w:jc w:val="center"/>
        <w:rPr>
          <w:sz w:val="20"/>
          <w:lang w:val="pt-PT"/>
        </w:rPr>
      </w:pPr>
    </w:p>
    <w:p w:rsidR="00723829" w:rsidRDefault="00322914" w:rsidP="00A028E9">
      <w:pPr>
        <w:pStyle w:val="Morada"/>
        <w:jc w:val="center"/>
        <w:rPr>
          <w:sz w:val="24"/>
          <w:lang w:val="pt-PT"/>
        </w:rPr>
      </w:pPr>
      <w:r w:rsidRPr="00322914">
        <w:rPr>
          <w:sz w:val="24"/>
          <w:lang w:val="pt-PT"/>
        </w:rPr>
        <w:t xml:space="preserve">Ao clicar no botão ‘Ver Tarefa’ irá aparecer a tarefa facultada como se vê na imagem 2 e assim serve para as restantes tarefas para voltar basta clicar no ícone do documento </w:t>
      </w:r>
    </w:p>
    <w:p w:rsidR="00723829" w:rsidRDefault="00723829">
      <w:pPr>
        <w:rPr>
          <w:sz w:val="24"/>
          <w:lang w:val="pt-PT"/>
        </w:rPr>
      </w:pPr>
      <w:r>
        <w:rPr>
          <w:sz w:val="24"/>
          <w:lang w:val="pt-PT"/>
        </w:rPr>
        <w:br w:type="page"/>
      </w:r>
    </w:p>
    <w:p w:rsidR="00322914" w:rsidRDefault="005F3F9F" w:rsidP="001604AD">
      <w:pPr>
        <w:pStyle w:val="cabealho10"/>
        <w:jc w:val="center"/>
        <w:rPr>
          <w:lang w:val="pt-PT"/>
        </w:rPr>
      </w:pPr>
      <w:bookmarkStart w:id="10" w:name="_Toc74910857"/>
      <w:r w:rsidRPr="005F3F9F">
        <w:rPr>
          <w:lang w:val="pt-PT"/>
        </w:rPr>
        <w:lastRenderedPageBreak/>
        <w:t>Marcação das Explicações</w:t>
      </w:r>
      <w:bookmarkEnd w:id="10"/>
    </w:p>
    <w:p w:rsidR="005F3F9F" w:rsidRDefault="005F3F9F" w:rsidP="00A028E9">
      <w:pPr>
        <w:pStyle w:val="Morada"/>
        <w:jc w:val="center"/>
        <w:rPr>
          <w:rFonts w:asciiTheme="majorHAnsi" w:eastAsiaTheme="majorEastAsia" w:hAnsiTheme="majorHAnsi" w:cstheme="majorBidi"/>
          <w:b/>
          <w:bCs/>
          <w:color w:val="352F25" w:themeColor="text2"/>
          <w:sz w:val="32"/>
          <w:lang w:val="pt-PT"/>
        </w:rPr>
      </w:pPr>
    </w:p>
    <w:p w:rsidR="005F3F9F" w:rsidRDefault="005F3F9F" w:rsidP="00A028E9">
      <w:pPr>
        <w:pStyle w:val="Morada"/>
        <w:jc w:val="center"/>
        <w:rPr>
          <w:rFonts w:asciiTheme="majorHAnsi" w:eastAsiaTheme="majorEastAsia" w:hAnsiTheme="majorHAnsi" w:cstheme="majorBidi"/>
          <w:b/>
          <w:bCs/>
          <w:color w:val="352F25" w:themeColor="text2"/>
          <w:sz w:val="32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5B7F52D8" wp14:editId="3E9A17D0">
            <wp:extent cx="4817745" cy="2739390"/>
            <wp:effectExtent l="0" t="0" r="1905" b="381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F9F" w:rsidRDefault="005F3F9F" w:rsidP="00A028E9">
      <w:pPr>
        <w:pStyle w:val="Morada"/>
        <w:jc w:val="center"/>
        <w:rPr>
          <w:rFonts w:asciiTheme="majorHAnsi" w:eastAsiaTheme="majorEastAsia" w:hAnsiTheme="majorHAnsi" w:cstheme="majorBidi"/>
          <w:b/>
          <w:bCs/>
          <w:color w:val="352F25" w:themeColor="text2"/>
          <w:sz w:val="32"/>
          <w:lang w:val="pt-PT"/>
        </w:rPr>
      </w:pPr>
    </w:p>
    <w:p w:rsidR="005F3F9F" w:rsidRPr="005F3F9F" w:rsidRDefault="005F3F9F" w:rsidP="00A028E9">
      <w:pPr>
        <w:pStyle w:val="Morada"/>
        <w:jc w:val="center"/>
        <w:rPr>
          <w:sz w:val="24"/>
          <w:lang w:val="pt-PT"/>
        </w:rPr>
      </w:pPr>
      <w:r w:rsidRPr="005F3F9F">
        <w:rPr>
          <w:sz w:val="24"/>
          <w:lang w:val="pt-PT"/>
        </w:rPr>
        <w:t>Se clicar no ícone do calendário irá lhe aparecer um menu com um calendário para a pessoa puder ver o dia e depois marcar consoante a disponibilidade do aluno.</w:t>
      </w:r>
    </w:p>
    <w:p w:rsidR="005F3F9F" w:rsidRDefault="005F3F9F" w:rsidP="00A028E9">
      <w:pPr>
        <w:pStyle w:val="Morada"/>
        <w:jc w:val="center"/>
        <w:rPr>
          <w:sz w:val="24"/>
          <w:lang w:val="pt-PT"/>
        </w:rPr>
      </w:pPr>
      <w:r w:rsidRPr="005F3F9F">
        <w:rPr>
          <w:sz w:val="24"/>
          <w:lang w:val="pt-PT"/>
        </w:rPr>
        <w:t>Depois quando for clicar no ‘Colocar’ irá aparecer uma mensagem a dizer a que dia e hora é que irá haver essa explicação</w:t>
      </w:r>
      <w:r>
        <w:rPr>
          <w:sz w:val="24"/>
          <w:lang w:val="pt-PT"/>
        </w:rPr>
        <w:t>.</w:t>
      </w:r>
    </w:p>
    <w:p w:rsidR="005F3F9F" w:rsidRDefault="005F3F9F" w:rsidP="00A028E9">
      <w:pPr>
        <w:pStyle w:val="Morada"/>
        <w:jc w:val="center"/>
        <w:rPr>
          <w:sz w:val="24"/>
          <w:lang w:val="pt-PT"/>
        </w:rPr>
      </w:pPr>
    </w:p>
    <w:p w:rsidR="005F3F9F" w:rsidRDefault="005F3F9F" w:rsidP="00A028E9">
      <w:pPr>
        <w:pStyle w:val="Morada"/>
        <w:jc w:val="center"/>
        <w:rPr>
          <w:sz w:val="24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0F3823B1" wp14:editId="35D40C48">
            <wp:extent cx="4933950" cy="2735580"/>
            <wp:effectExtent l="0" t="0" r="0" b="762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F6" w:rsidRPr="005F3F9F" w:rsidRDefault="00C70BF6" w:rsidP="00A028E9">
      <w:pPr>
        <w:pStyle w:val="Morada"/>
        <w:jc w:val="center"/>
        <w:rPr>
          <w:sz w:val="24"/>
          <w:lang w:val="pt-PT"/>
        </w:rPr>
      </w:pPr>
    </w:p>
    <w:p w:rsidR="005F3F9F" w:rsidRPr="005F3F9F" w:rsidRDefault="005F3F9F" w:rsidP="00A028E9">
      <w:pPr>
        <w:pStyle w:val="Morada"/>
        <w:jc w:val="center"/>
        <w:rPr>
          <w:rFonts w:asciiTheme="majorHAnsi" w:eastAsiaTheme="majorEastAsia" w:hAnsiTheme="majorHAnsi" w:cstheme="majorBidi"/>
          <w:b/>
          <w:bCs/>
          <w:color w:val="352F25" w:themeColor="text2"/>
          <w:sz w:val="32"/>
          <w:lang w:val="pt-PT"/>
        </w:rPr>
      </w:pPr>
    </w:p>
    <w:sectPr w:rsidR="005F3F9F" w:rsidRPr="005F3F9F" w:rsidSect="005960BD">
      <w:headerReference w:type="default" r:id="rId26"/>
      <w:footerReference w:type="default" r:id="rId27"/>
      <w:pgSz w:w="11907" w:h="16839" w:code="9"/>
      <w:pgMar w:top="1440" w:right="2160" w:bottom="1080" w:left="2160" w:header="720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D6A" w:rsidRDefault="00B44D6A">
      <w:pPr>
        <w:spacing w:after="0" w:line="240" w:lineRule="auto"/>
      </w:pPr>
      <w:r>
        <w:separator/>
      </w:r>
    </w:p>
  </w:endnote>
  <w:endnote w:type="continuationSeparator" w:id="0">
    <w:p w:rsidR="00B44D6A" w:rsidRDefault="00B44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D" w:rsidRPr="005960BD" w:rsidRDefault="005960BD">
    <w:pPr>
      <w:pStyle w:val="Rodap0"/>
      <w:rPr>
        <w:b/>
        <w:color w:val="000000" w:themeColor="text1"/>
        <w:sz w:val="18"/>
        <w:szCs w:val="18"/>
      </w:rPr>
    </w:pPr>
    <w:r w:rsidRPr="005960BD">
      <w:rPr>
        <w:b/>
        <w:noProof/>
        <w:color w:val="808080" w:themeColor="background1" w:themeShade="80"/>
        <w:sz w:val="18"/>
        <w:szCs w:val="18"/>
        <w:lang w:val="pt-PT" w:eastAsia="pt-PT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10144125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1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6-27T00:00:00Z"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960BD" w:rsidRDefault="003D688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5960BD" w:rsidRDefault="005960BD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37" o:spid="_x0000_s1035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">
              <v:rect id="Retângulo 38" o:spid="_x0000_s1036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7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06-27T00:00:00Z"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5960BD" w:rsidRDefault="003D688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:rsidR="005960BD" w:rsidRDefault="005960BD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5960BD">
      <w:rPr>
        <w:b/>
        <w:noProof/>
        <w:color w:val="000000" w:themeColor="text1"/>
        <w:sz w:val="18"/>
        <w:szCs w:val="18"/>
        <w:lang w:val="pt-PT" w:eastAsia="pt-PT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10144125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960BD" w:rsidRDefault="005960B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664711" w:rsidRPr="00664711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pt-PT"/>
                            </w:rPr>
                            <w:t>8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tângulo 40" o:spid="_x0000_s1038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" fillcolor="black [3213]" stroked="f" strokeweight="3pt">
              <v:textbox>
                <w:txbxContent>
                  <w:p w:rsidR="005960BD" w:rsidRDefault="005960B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664711" w:rsidRPr="00664711">
                      <w:rPr>
                        <w:noProof/>
                        <w:color w:val="FFFFFF" w:themeColor="background1"/>
                        <w:sz w:val="28"/>
                        <w:szCs w:val="28"/>
                        <w:lang w:val="pt-PT"/>
                      </w:rPr>
                      <w:t>8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A028E9">
      <w:rPr>
        <w:b/>
        <w:color w:val="000000" w:themeColor="text1"/>
        <w:sz w:val="18"/>
        <w:szCs w:val="18"/>
      </w:rPr>
      <w:t>HBRAINS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D6A" w:rsidRDefault="00B44D6A">
      <w:pPr>
        <w:spacing w:after="0" w:line="240" w:lineRule="auto"/>
      </w:pPr>
      <w:r>
        <w:separator/>
      </w:r>
    </w:p>
  </w:footnote>
  <w:footnote w:type="continuationSeparator" w:id="0">
    <w:p w:rsidR="00B44D6A" w:rsidRDefault="00B44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A27" w:rsidRDefault="00810A27">
    <w:pPr>
      <w:pStyle w:val="Cabealho0"/>
    </w:pPr>
    <w:r>
      <w:rPr>
        <w:b/>
        <w:bCs/>
        <w:caps/>
        <w:noProof/>
        <w:color w:val="0070C0"/>
        <w:lang w:val="pt-PT" w:eastAsia="pt-PT"/>
      </w:rPr>
      <w:drawing>
        <wp:anchor distT="0" distB="0" distL="114300" distR="114300" simplePos="0" relativeHeight="251662336" behindDoc="0" locked="0" layoutInCell="1" allowOverlap="1" wp14:anchorId="27FF057F" wp14:editId="7D82A9AE">
          <wp:simplePos x="0" y="0"/>
          <wp:positionH relativeFrom="page">
            <wp:posOffset>5972174</wp:posOffset>
          </wp:positionH>
          <wp:positionV relativeFrom="paragraph">
            <wp:posOffset>-457200</wp:posOffset>
          </wp:positionV>
          <wp:extent cx="1584325" cy="918909"/>
          <wp:effectExtent l="0" t="0" r="0" b="0"/>
          <wp:wrapNone/>
          <wp:docPr id="17" name="Imagem 17" descr="C:\Users\2219094\AppData\Local\Microsoft\Windows\INetCache\Content.MSO\33808E10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2219094\AppData\Local\Microsoft\Windows\INetCache\Content.MSO\33808E10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8740" cy="927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7961B0C"/>
    <w:lvl w:ilvl="0">
      <w:start w:val="1"/>
      <w:numFmt w:val="bullet"/>
      <w:pStyle w:val="ListadeMarcas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352F25" w:themeColor="text2"/>
        <w:sz w:val="16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84B"/>
    <w:rsid w:val="000402E0"/>
    <w:rsid w:val="001300AA"/>
    <w:rsid w:val="001604AD"/>
    <w:rsid w:val="001C6AF4"/>
    <w:rsid w:val="00322914"/>
    <w:rsid w:val="00324DBB"/>
    <w:rsid w:val="00326C5C"/>
    <w:rsid w:val="003D6882"/>
    <w:rsid w:val="00462F92"/>
    <w:rsid w:val="00484382"/>
    <w:rsid w:val="004A119A"/>
    <w:rsid w:val="00525156"/>
    <w:rsid w:val="00587267"/>
    <w:rsid w:val="005960BD"/>
    <w:rsid w:val="005F3F9F"/>
    <w:rsid w:val="00664711"/>
    <w:rsid w:val="006E2CA5"/>
    <w:rsid w:val="00723829"/>
    <w:rsid w:val="007647EA"/>
    <w:rsid w:val="007A51F7"/>
    <w:rsid w:val="007C436A"/>
    <w:rsid w:val="007C4898"/>
    <w:rsid w:val="00810A27"/>
    <w:rsid w:val="00840602"/>
    <w:rsid w:val="0086318D"/>
    <w:rsid w:val="00920F72"/>
    <w:rsid w:val="00A028E9"/>
    <w:rsid w:val="00B44D6A"/>
    <w:rsid w:val="00C70BF6"/>
    <w:rsid w:val="00CD778B"/>
    <w:rsid w:val="00D33E9D"/>
    <w:rsid w:val="00DB1BF8"/>
    <w:rsid w:val="00E33906"/>
    <w:rsid w:val="00EE384B"/>
    <w:rsid w:val="00F03F40"/>
    <w:rsid w:val="00F622A9"/>
    <w:rsid w:val="00F8192C"/>
    <w:rsid w:val="00FE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0A13E5C"/>
  <w15:chartTrackingRefBased/>
  <w15:docId w15:val="{7C994DFB-6044-4033-944E-EC6C0C27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D4436" w:themeColor="text2" w:themeTint="E6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EE38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27E6F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0">
    <w:name w:val="cabeçalho 1"/>
    <w:basedOn w:val="Normal"/>
    <w:next w:val="Normal"/>
    <w:link w:val="CarterdeCabealho1"/>
    <w:uiPriority w:val="1"/>
    <w:qFormat/>
    <w:pPr>
      <w:keepNext/>
      <w:keepLines/>
      <w:spacing w:after="120" w:line="216" w:lineRule="auto"/>
      <w:outlineLvl w:val="0"/>
    </w:pPr>
    <w:rPr>
      <w:rFonts w:asciiTheme="majorHAnsi" w:eastAsiaTheme="majorEastAsia" w:hAnsiTheme="majorHAnsi" w:cstheme="majorBidi"/>
      <w:b/>
      <w:bCs/>
      <w:color w:val="352F25" w:themeColor="text2"/>
      <w:sz w:val="32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arter"/>
    <w:uiPriority w:val="1"/>
    <w:qFormat/>
    <w:pPr>
      <w:spacing w:after="720" w:line="204" w:lineRule="auto"/>
      <w:contextualSpacing/>
    </w:pPr>
    <w:rPr>
      <w:rFonts w:asciiTheme="majorHAnsi" w:eastAsiaTheme="majorEastAsia" w:hAnsiTheme="majorHAnsi" w:cstheme="majorBidi"/>
      <w:b/>
      <w:bCs/>
      <w:caps/>
      <w:color w:val="027E6F" w:themeColor="accent1" w:themeShade="BF"/>
      <w:spacing w:val="-10"/>
      <w:kern w:val="28"/>
      <w:sz w:val="104"/>
    </w:rPr>
  </w:style>
  <w:style w:type="character" w:customStyle="1" w:styleId="TtuloCarter">
    <w:name w:val="Título Caráter"/>
    <w:basedOn w:val="Tipodeletrapredefinidodopargrafo"/>
    <w:link w:val="Ttulo"/>
    <w:uiPriority w:val="1"/>
    <w:rPr>
      <w:rFonts w:asciiTheme="majorHAnsi" w:eastAsiaTheme="majorEastAsia" w:hAnsiTheme="majorHAnsi" w:cstheme="majorBidi"/>
      <w:b/>
      <w:bCs/>
      <w:caps/>
      <w:color w:val="027E6F" w:themeColor="accent1" w:themeShade="BF"/>
      <w:spacing w:val="-10"/>
      <w:kern w:val="28"/>
      <w:sz w:val="104"/>
    </w:rPr>
  </w:style>
  <w:style w:type="table" w:customStyle="1" w:styleId="GrelhadeTabela">
    <w:name w:val="Grelha de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rterdeCabealho1">
    <w:name w:val="Caráter de Cabeçalho 1"/>
    <w:basedOn w:val="Tipodeletrapredefinidodopargrafo"/>
    <w:link w:val="cabealho10"/>
    <w:uiPriority w:val="1"/>
    <w:rPr>
      <w:rFonts w:asciiTheme="majorHAnsi" w:eastAsiaTheme="majorEastAsia" w:hAnsiTheme="majorHAnsi" w:cstheme="majorBidi"/>
      <w:b/>
      <w:bCs/>
      <w:color w:val="352F25" w:themeColor="text2"/>
      <w:sz w:val="32"/>
    </w:rPr>
  </w:style>
  <w:style w:type="paragraph" w:customStyle="1" w:styleId="ListadeMarcas">
    <w:name w:val="Lista de Marcas"/>
    <w:basedOn w:val="Normal"/>
    <w:uiPriority w:val="1"/>
    <w:unhideWhenUsed/>
    <w:qFormat/>
    <w:pPr>
      <w:numPr>
        <w:numId w:val="1"/>
      </w:numPr>
    </w:pPr>
  </w:style>
  <w:style w:type="paragraph" w:customStyle="1" w:styleId="legenda">
    <w:name w:val="legenda"/>
    <w:basedOn w:val="Normal"/>
    <w:next w:val="Normal"/>
    <w:uiPriority w:val="2"/>
    <w:unhideWhenUsed/>
    <w:qFormat/>
    <w:pPr>
      <w:spacing w:after="0" w:line="240" w:lineRule="auto"/>
    </w:pPr>
    <w:rPr>
      <w:i/>
      <w:iCs/>
      <w:sz w:val="16"/>
    </w:rPr>
  </w:style>
  <w:style w:type="character" w:styleId="Forte">
    <w:name w:val="Strong"/>
    <w:basedOn w:val="Tipodeletrapredefinidodopargrafo"/>
    <w:uiPriority w:val="2"/>
    <w:qFormat/>
    <w:rPr>
      <w:b/>
      <w:bCs/>
    </w:rPr>
  </w:style>
  <w:style w:type="paragraph" w:customStyle="1" w:styleId="cabealho">
    <w:name w:val="cabeçalho"/>
    <w:basedOn w:val="Normal"/>
    <w:link w:val="CarterdeCabealho"/>
    <w:uiPriority w:val="4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terdeCabealho">
    <w:name w:val="Caráter de Cabeçalho"/>
    <w:basedOn w:val="Tipodeletrapredefinidodopargrafo"/>
    <w:link w:val="cabealho"/>
    <w:uiPriority w:val="4"/>
  </w:style>
  <w:style w:type="paragraph" w:customStyle="1" w:styleId="rodap">
    <w:name w:val="rodapé"/>
    <w:basedOn w:val="Normal"/>
    <w:link w:val="CarterdeRodap"/>
    <w:uiPriority w:val="4"/>
    <w:unhideWhenUsed/>
    <w:qFormat/>
    <w:pPr>
      <w:tabs>
        <w:tab w:val="center" w:pos="4680"/>
        <w:tab w:val="right" w:pos="9360"/>
      </w:tabs>
      <w:spacing w:after="0" w:line="276" w:lineRule="auto"/>
    </w:pPr>
    <w:rPr>
      <w:sz w:val="17"/>
    </w:rPr>
  </w:style>
  <w:style w:type="character" w:customStyle="1" w:styleId="CarterdeRodap">
    <w:name w:val="Caráter de Rodapé"/>
    <w:basedOn w:val="Tipodeletrapredefinidodopargrafo"/>
    <w:link w:val="rodap"/>
    <w:uiPriority w:val="4"/>
    <w:rPr>
      <w:sz w:val="17"/>
    </w:rPr>
  </w:style>
  <w:style w:type="paragraph" w:customStyle="1" w:styleId="Empresa">
    <w:name w:val="Empresa"/>
    <w:basedOn w:val="Normal"/>
    <w:uiPriority w:val="4"/>
    <w:qFormat/>
    <w:pPr>
      <w:spacing w:after="0" w:line="240" w:lineRule="auto"/>
    </w:pPr>
    <w:rPr>
      <w:rFonts w:asciiTheme="majorHAnsi" w:eastAsiaTheme="majorEastAsia" w:hAnsiTheme="majorHAnsi" w:cstheme="majorBidi"/>
      <w:b/>
      <w:bCs/>
      <w:caps/>
      <w:color w:val="027E6F" w:themeColor="accent1" w:themeShade="BF"/>
    </w:rPr>
  </w:style>
  <w:style w:type="paragraph" w:styleId="SemEspaamento">
    <w:name w:val="No Spacing"/>
    <w:uiPriority w:val="36"/>
    <w:unhideWhenUsed/>
    <w:qFormat/>
    <w:pPr>
      <w:spacing w:after="0" w:line="240" w:lineRule="auto"/>
    </w:pPr>
  </w:style>
  <w:style w:type="paragraph" w:styleId="Data">
    <w:name w:val="Date"/>
    <w:basedOn w:val="Normal"/>
    <w:next w:val="Normal"/>
    <w:link w:val="DataCarter"/>
    <w:uiPriority w:val="3"/>
    <w:unhideWhenUsed/>
    <w:qFormat/>
    <w:pPr>
      <w:spacing w:before="720" w:after="0" w:line="216" w:lineRule="auto"/>
    </w:pPr>
    <w:rPr>
      <w:rFonts w:asciiTheme="majorHAnsi" w:eastAsiaTheme="majorEastAsia" w:hAnsiTheme="majorHAnsi" w:cstheme="majorBidi"/>
      <w:color w:val="027E6F" w:themeColor="accent1" w:themeShade="BF"/>
      <w:sz w:val="52"/>
    </w:rPr>
  </w:style>
  <w:style w:type="character" w:customStyle="1" w:styleId="DataCarter">
    <w:name w:val="Data Caráter"/>
    <w:basedOn w:val="Tipodeletrapredefinidodopargrafo"/>
    <w:link w:val="Data"/>
    <w:uiPriority w:val="3"/>
    <w:rPr>
      <w:rFonts w:asciiTheme="majorHAnsi" w:eastAsiaTheme="majorEastAsia" w:hAnsiTheme="majorHAnsi" w:cstheme="majorBidi"/>
      <w:color w:val="027E6F" w:themeColor="accent1" w:themeShade="BF"/>
      <w:sz w:val="52"/>
    </w:rPr>
  </w:style>
  <w:style w:type="paragraph" w:customStyle="1" w:styleId="Morada">
    <w:name w:val="Morada"/>
    <w:basedOn w:val="Normal"/>
    <w:uiPriority w:val="4"/>
    <w:qFormat/>
    <w:pPr>
      <w:spacing w:after="0" w:line="240" w:lineRule="auto"/>
    </w:pPr>
    <w:rPr>
      <w:sz w:val="40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EE384B"/>
    <w:rPr>
      <w:rFonts w:asciiTheme="majorHAnsi" w:eastAsiaTheme="majorEastAsia" w:hAnsiTheme="majorHAnsi" w:cstheme="majorBidi"/>
      <w:color w:val="027E6F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EE384B"/>
    <w:pPr>
      <w:spacing w:line="259" w:lineRule="auto"/>
      <w:outlineLvl w:val="9"/>
    </w:pPr>
    <w:rPr>
      <w:lang w:val="pt-PT"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EE384B"/>
    <w:pPr>
      <w:spacing w:after="100" w:line="259" w:lineRule="auto"/>
      <w:ind w:left="220"/>
    </w:pPr>
    <w:rPr>
      <w:rFonts w:eastAsiaTheme="minorEastAsia" w:cs="Times New Roman"/>
      <w:color w:val="auto"/>
      <w:sz w:val="22"/>
      <w:szCs w:val="22"/>
      <w:lang w:val="pt-PT"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E384B"/>
    <w:pPr>
      <w:spacing w:after="100" w:line="259" w:lineRule="auto"/>
    </w:pPr>
    <w:rPr>
      <w:rFonts w:eastAsiaTheme="minorEastAsia" w:cs="Times New Roman"/>
      <w:color w:val="auto"/>
      <w:sz w:val="22"/>
      <w:szCs w:val="22"/>
      <w:lang w:val="pt-PT"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EE384B"/>
    <w:pPr>
      <w:spacing w:after="100" w:line="259" w:lineRule="auto"/>
      <w:ind w:left="440"/>
    </w:pPr>
    <w:rPr>
      <w:rFonts w:eastAsiaTheme="minorEastAsia" w:cs="Times New Roman"/>
      <w:color w:val="auto"/>
      <w:sz w:val="22"/>
      <w:szCs w:val="22"/>
      <w:lang w:val="pt-PT" w:eastAsia="pt-PT"/>
    </w:rPr>
  </w:style>
  <w:style w:type="character" w:styleId="Hiperligao">
    <w:name w:val="Hyperlink"/>
    <w:basedOn w:val="Tipodeletrapredefinidodopargrafo"/>
    <w:uiPriority w:val="99"/>
    <w:unhideWhenUsed/>
    <w:rsid w:val="00EE384B"/>
    <w:rPr>
      <w:color w:val="4D4436" w:themeColor="hyperlink"/>
      <w:u w:val="single"/>
    </w:rPr>
  </w:style>
  <w:style w:type="paragraph" w:styleId="Cabealho0">
    <w:name w:val="header"/>
    <w:basedOn w:val="Normal"/>
    <w:link w:val="CabealhoCarter"/>
    <w:uiPriority w:val="99"/>
    <w:unhideWhenUsed/>
    <w:rsid w:val="005960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0"/>
    <w:uiPriority w:val="99"/>
    <w:rsid w:val="005960BD"/>
  </w:style>
  <w:style w:type="paragraph" w:styleId="Rodap0">
    <w:name w:val="footer"/>
    <w:basedOn w:val="Normal"/>
    <w:link w:val="RodapCarter"/>
    <w:uiPriority w:val="99"/>
    <w:unhideWhenUsed/>
    <w:qFormat/>
    <w:rsid w:val="005960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0"/>
    <w:uiPriority w:val="99"/>
    <w:rsid w:val="00596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C:\Users\2219094\Documents\GitHub\PSI1619I_DavidSilva_2219094\docs\Manual_de_Utilizador.docx" TargetMode="External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file:///C:\Users\2219094\Documents\GitHub\PSI1619I_DavidSilva_2219094\docs\Manual_de_Utilizador.docx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219094\AppData\Roaming\Microsoft\Modelos\Folheto%20empresarial.dotx" TargetMode="External"/></Relationships>
</file>

<file path=word/theme/theme1.xml><?xml version="1.0" encoding="utf-8"?>
<a:theme xmlns:a="http://schemas.openxmlformats.org/drawingml/2006/main" name="Small Business Set">
  <a:themeElements>
    <a:clrScheme name="Small Business">
      <a:dk1>
        <a:sysClr val="windowText" lastClr="000000"/>
      </a:dk1>
      <a:lt1>
        <a:sysClr val="window" lastClr="FFFFFF"/>
      </a:lt1>
      <a:dk2>
        <a:srgbClr val="352F25"/>
      </a:dk2>
      <a:lt2>
        <a:srgbClr val="EDECEB"/>
      </a:lt2>
      <a:accent1>
        <a:srgbClr val="03A996"/>
      </a:accent1>
      <a:accent2>
        <a:srgbClr val="B33536"/>
      </a:accent2>
      <a:accent3>
        <a:srgbClr val="E8C94B"/>
      </a:accent3>
      <a:accent4>
        <a:srgbClr val="2682A6"/>
      </a:accent4>
      <a:accent5>
        <a:srgbClr val="F08A42"/>
      </a:accent5>
      <a:accent6>
        <a:srgbClr val="6A5178"/>
      </a:accent6>
      <a:hlink>
        <a:srgbClr val="4D4436"/>
      </a:hlink>
      <a:folHlink>
        <a:srgbClr val="027E7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8289c1ac-6532-4c62-99f0-6d047703163c">Utilize este folheto de evento para anunciar uma venda, grande abertura ou outro evento na sua empresa, escola ou instituição de voluntariado. Inclua as suas fotografias, personalize as cores e obtenha exatamente o aspeto que pretende. 
</APDescription>
    <AssetExpire xmlns="8289c1ac-6532-4c62-99f0-6d047703163c">2029-01-01T08:00:00+00:00</AssetExpire>
    <CampaignTagsTaxHTField0 xmlns="8289c1ac-6532-4c62-99f0-6d047703163c">
      <Terms xmlns="http://schemas.microsoft.com/office/infopath/2007/PartnerControls"/>
    </CampaignTagsTaxHTField0>
    <IntlLangReviewDate xmlns="8289c1ac-6532-4c62-99f0-6d047703163c" xsi:nil="true"/>
    <TPFriendlyName xmlns="8289c1ac-6532-4c62-99f0-6d047703163c" xsi:nil="true"/>
    <IntlLangReview xmlns="8289c1ac-6532-4c62-99f0-6d047703163c">false</IntlLangReview>
    <LocLastLocAttemptVersionLookup xmlns="8289c1ac-6532-4c62-99f0-6d047703163c">840693</LocLastLocAttemptVersionLookup>
    <PolicheckWords xmlns="8289c1ac-6532-4c62-99f0-6d047703163c" xsi:nil="true"/>
    <SubmitterId xmlns="8289c1ac-6532-4c62-99f0-6d047703163c" xsi:nil="true"/>
    <AcquiredFrom xmlns="8289c1ac-6532-4c62-99f0-6d047703163c">Internal MS</AcquiredFrom>
    <EditorialStatus xmlns="8289c1ac-6532-4c62-99f0-6d047703163c">Complete</EditorialStatus>
    <Markets xmlns="8289c1ac-6532-4c62-99f0-6d047703163c"/>
    <OriginAsset xmlns="8289c1ac-6532-4c62-99f0-6d047703163c" xsi:nil="true"/>
    <AssetStart xmlns="8289c1ac-6532-4c62-99f0-6d047703163c">2012-06-04T06:23:00+00:00</AssetStart>
    <FriendlyTitle xmlns="8289c1ac-6532-4c62-99f0-6d047703163c" xsi:nil="true"/>
    <MarketSpecific xmlns="8289c1ac-6532-4c62-99f0-6d047703163c">false</MarketSpecific>
    <TPNamespace xmlns="8289c1ac-6532-4c62-99f0-6d047703163c" xsi:nil="true"/>
    <PublishStatusLookup xmlns="8289c1ac-6532-4c62-99f0-6d047703163c">
      <Value>322120</Value>
    </PublishStatusLookup>
    <APAuthor xmlns="8289c1ac-6532-4c62-99f0-6d047703163c">
      <UserInfo>
        <DisplayName>REDMOND\v-anij</DisplayName>
        <AccountId>2469</AccountId>
        <AccountType/>
      </UserInfo>
    </APAuthor>
    <TPCommandLine xmlns="8289c1ac-6532-4c62-99f0-6d047703163c" xsi:nil="true"/>
    <IntlLangReviewer xmlns="8289c1ac-6532-4c62-99f0-6d047703163c" xsi:nil="true"/>
    <OpenTemplate xmlns="8289c1ac-6532-4c62-99f0-6d047703163c">true</OpenTemplate>
    <CSXSubmissionDate xmlns="8289c1ac-6532-4c62-99f0-6d047703163c" xsi:nil="true"/>
    <TaxCatchAll xmlns="8289c1ac-6532-4c62-99f0-6d047703163c"/>
    <Manager xmlns="8289c1ac-6532-4c62-99f0-6d047703163c" xsi:nil="true"/>
    <NumericId xmlns="8289c1ac-6532-4c62-99f0-6d047703163c" xsi:nil="true"/>
    <ParentAssetId xmlns="8289c1ac-6532-4c62-99f0-6d047703163c" xsi:nil="true"/>
    <OriginalSourceMarket xmlns="8289c1ac-6532-4c62-99f0-6d047703163c">english</OriginalSourceMarket>
    <ApprovalStatus xmlns="8289c1ac-6532-4c62-99f0-6d047703163c">InProgress</ApprovalStatus>
    <TPComponent xmlns="8289c1ac-6532-4c62-99f0-6d047703163c" xsi:nil="true"/>
    <EditorialTags xmlns="8289c1ac-6532-4c62-99f0-6d047703163c" xsi:nil="true"/>
    <TPExecutable xmlns="8289c1ac-6532-4c62-99f0-6d047703163c" xsi:nil="true"/>
    <TPLaunchHelpLink xmlns="8289c1ac-6532-4c62-99f0-6d047703163c" xsi:nil="true"/>
    <LocComments xmlns="8289c1ac-6532-4c62-99f0-6d047703163c" xsi:nil="true"/>
    <LocRecommendedHandoff xmlns="8289c1ac-6532-4c62-99f0-6d047703163c" xsi:nil="true"/>
    <SourceTitle xmlns="8289c1ac-6532-4c62-99f0-6d047703163c" xsi:nil="true"/>
    <CSXUpdate xmlns="8289c1ac-6532-4c62-99f0-6d047703163c">false</CSXUpdate>
    <IntlLocPriority xmlns="8289c1ac-6532-4c62-99f0-6d047703163c" xsi:nil="true"/>
    <UAProjectedTotalWords xmlns="8289c1ac-6532-4c62-99f0-6d047703163c" xsi:nil="true"/>
    <AssetType xmlns="8289c1ac-6532-4c62-99f0-6d047703163c">TP</AssetType>
    <MachineTranslated xmlns="8289c1ac-6532-4c62-99f0-6d047703163c">false</MachineTranslated>
    <OutputCachingOn xmlns="8289c1ac-6532-4c62-99f0-6d047703163c">false</OutputCachingOn>
    <TemplateStatus xmlns="8289c1ac-6532-4c62-99f0-6d047703163c">Complete</TemplateStatus>
    <IsSearchable xmlns="8289c1ac-6532-4c62-99f0-6d047703163c">true</IsSearchable>
    <ContentItem xmlns="8289c1ac-6532-4c62-99f0-6d047703163c" xsi:nil="true"/>
    <HandoffToMSDN xmlns="8289c1ac-6532-4c62-99f0-6d047703163c" xsi:nil="true"/>
    <ShowIn xmlns="8289c1ac-6532-4c62-99f0-6d047703163c">Show everywhere</ShowIn>
    <ThumbnailAssetId xmlns="8289c1ac-6532-4c62-99f0-6d047703163c" xsi:nil="true"/>
    <UALocComments xmlns="8289c1ac-6532-4c62-99f0-6d047703163c" xsi:nil="true"/>
    <UALocRecommendation xmlns="8289c1ac-6532-4c62-99f0-6d047703163c">Localize</UALocRecommendation>
    <LastModifiedDateTime xmlns="8289c1ac-6532-4c62-99f0-6d047703163c" xsi:nil="true"/>
    <LegacyData xmlns="8289c1ac-6532-4c62-99f0-6d047703163c" xsi:nil="true"/>
    <LocManualTestRequired xmlns="8289c1ac-6532-4c62-99f0-6d047703163c">false</LocManualTestRequired>
    <ClipArtFilename xmlns="8289c1ac-6532-4c62-99f0-6d047703163c" xsi:nil="true"/>
    <TPApplication xmlns="8289c1ac-6532-4c62-99f0-6d047703163c" xsi:nil="true"/>
    <CSXHash xmlns="8289c1ac-6532-4c62-99f0-6d047703163c" xsi:nil="true"/>
    <DirectSourceMarket xmlns="8289c1ac-6532-4c62-99f0-6d047703163c">english</DirectSourceMarket>
    <PrimaryImageGen xmlns="8289c1ac-6532-4c62-99f0-6d047703163c">true</PrimaryImageGen>
    <PlannedPubDate xmlns="8289c1ac-6532-4c62-99f0-6d047703163c" xsi:nil="true"/>
    <CSXSubmissionMarket xmlns="8289c1ac-6532-4c62-99f0-6d047703163c" xsi:nil="true"/>
    <Downloads xmlns="8289c1ac-6532-4c62-99f0-6d047703163c">0</Downloads>
    <ArtSampleDocs xmlns="8289c1ac-6532-4c62-99f0-6d047703163c" xsi:nil="true"/>
    <TrustLevel xmlns="8289c1ac-6532-4c62-99f0-6d047703163c">1 Microsoft Managed Content</TrustLevel>
    <BlockPublish xmlns="8289c1ac-6532-4c62-99f0-6d047703163c">false</BlockPublish>
    <TPLaunchHelpLinkType xmlns="8289c1ac-6532-4c62-99f0-6d047703163c">Template</TPLaunchHelpLinkType>
    <LocalizationTagsTaxHTField0 xmlns="8289c1ac-6532-4c62-99f0-6d047703163c">
      <Terms xmlns="http://schemas.microsoft.com/office/infopath/2007/PartnerControls"/>
    </LocalizationTagsTaxHTField0>
    <BusinessGroup xmlns="8289c1ac-6532-4c62-99f0-6d047703163c" xsi:nil="true"/>
    <Providers xmlns="8289c1ac-6532-4c62-99f0-6d047703163c" xsi:nil="true"/>
    <TemplateTemplateType xmlns="8289c1ac-6532-4c62-99f0-6d047703163c">Word Document Template</TemplateTemplateType>
    <TimesCloned xmlns="8289c1ac-6532-4c62-99f0-6d047703163c" xsi:nil="true"/>
    <TPAppVersion xmlns="8289c1ac-6532-4c62-99f0-6d047703163c" xsi:nil="true"/>
    <VoteCount xmlns="8289c1ac-6532-4c62-99f0-6d047703163c" xsi:nil="true"/>
    <FeatureTagsTaxHTField0 xmlns="8289c1ac-6532-4c62-99f0-6d047703163c">
      <Terms xmlns="http://schemas.microsoft.com/office/infopath/2007/PartnerControls"/>
    </FeatureTagsTaxHTField0>
    <Provider xmlns="8289c1ac-6532-4c62-99f0-6d047703163c" xsi:nil="true"/>
    <UACurrentWords xmlns="8289c1ac-6532-4c62-99f0-6d047703163c" xsi:nil="true"/>
    <AssetId xmlns="8289c1ac-6532-4c62-99f0-6d047703163c">TP102911892</AssetId>
    <TPClientViewer xmlns="8289c1ac-6532-4c62-99f0-6d047703163c" xsi:nil="true"/>
    <DSATActionTaken xmlns="8289c1ac-6532-4c62-99f0-6d047703163c" xsi:nil="true"/>
    <APEditor xmlns="8289c1ac-6532-4c62-99f0-6d047703163c">
      <UserInfo>
        <DisplayName/>
        <AccountId xsi:nil="true"/>
        <AccountType/>
      </UserInfo>
    </APEditor>
    <TPInstallLocation xmlns="8289c1ac-6532-4c62-99f0-6d047703163c" xsi:nil="true"/>
    <OOCacheId xmlns="8289c1ac-6532-4c62-99f0-6d047703163c" xsi:nil="true"/>
    <IsDeleted xmlns="8289c1ac-6532-4c62-99f0-6d047703163c">false</IsDeleted>
    <PublishTargets xmlns="8289c1ac-6532-4c62-99f0-6d047703163c">OfficeOnlineVNext</PublishTargets>
    <ApprovalLog xmlns="8289c1ac-6532-4c62-99f0-6d047703163c" xsi:nil="true"/>
    <BugNumber xmlns="8289c1ac-6532-4c62-99f0-6d047703163c" xsi:nil="true"/>
    <CrawlForDependencies xmlns="8289c1ac-6532-4c62-99f0-6d047703163c">false</CrawlForDependencies>
    <InternalTagsTaxHTField0 xmlns="8289c1ac-6532-4c62-99f0-6d047703163c">
      <Terms xmlns="http://schemas.microsoft.com/office/infopath/2007/PartnerControls"/>
    </InternalTagsTaxHTField0>
    <LastHandOff xmlns="8289c1ac-6532-4c62-99f0-6d047703163c" xsi:nil="true"/>
    <Milestone xmlns="8289c1ac-6532-4c62-99f0-6d047703163c" xsi:nil="true"/>
    <OriginalRelease xmlns="8289c1ac-6532-4c62-99f0-6d047703163c">15</OriginalRelease>
    <RecommendationsModifier xmlns="8289c1ac-6532-4c62-99f0-6d047703163c" xsi:nil="true"/>
    <ScenarioTagsTaxHTField0 xmlns="8289c1ac-6532-4c62-99f0-6d047703163c">
      <Terms xmlns="http://schemas.microsoft.com/office/infopath/2007/PartnerControls"/>
    </ScenarioTagsTaxHTField0>
    <UANotes xmlns="8289c1ac-6532-4c62-99f0-6d047703163c" xsi:nil="true"/>
    <LocMarketGroupTiers2 xmlns="8289c1ac-6532-4c62-99f0-6d047703163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FE8F6-2F43-40D1-8FF0-88725880C9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78557F-9067-4EAE-9435-C16B966ECCE9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9702999D-C52A-4878-99CF-B04575B313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768701-717E-4434-9213-57ADF9832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Folheto empresarial</Template>
  <TotalTime>211</TotalTime>
  <Pages>8</Pages>
  <Words>619</Words>
  <Characters>3347</Characters>
  <Application>Microsoft Office Word</Application>
  <DocSecurity>0</DocSecurity>
  <Lines>27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/>
      <vt:lpstr/>
      <vt:lpstr>    &lt;[Data do Evento]&gt; &lt;[Hora do Evento]&gt;</vt:lpstr>
      <vt:lpstr>        &lt;[Morada do Evento, Localidade, Código Postal]&gt;/</vt:lpstr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, David Alexandre Monteiro Silva</dc:creator>
  <cp:lastModifiedBy>, David Alexandre Monteiro Silva</cp:lastModifiedBy>
  <cp:revision>18</cp:revision>
  <dcterms:created xsi:type="dcterms:W3CDTF">2021-06-18T07:46:00Z</dcterms:created>
  <dcterms:modified xsi:type="dcterms:W3CDTF">2021-06-18T11:20:00Z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